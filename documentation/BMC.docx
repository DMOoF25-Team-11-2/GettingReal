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6BE2B00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56F5CEA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C4C663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9F9D9FD" w14:textId="77777777" w:rsidR="00812A86" w:rsidRPr="00B219FD" w:rsidRDefault="00812A86" w:rsidP="00DE19A1">
            <w:pPr>
              <w:ind w:right="-944"/>
              <w:rPr>
                <w:rFonts w:ascii="Arial" w:hAnsi="Arial"/>
                <w:i/>
                <w:sz w:val="18"/>
                <w:lang w:val="en-US"/>
              </w:rPr>
            </w:pPr>
            <w:r w:rsidRPr="00B219FD">
              <w:rPr>
                <w:rFonts w:ascii="Arial" w:hAnsi="Arial"/>
                <w:i/>
                <w:sz w:val="18"/>
                <w:lang w:val="en-US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12CBDD8" w14:textId="77777777" w:rsidR="00812A86" w:rsidRPr="00B219FD" w:rsidRDefault="00812A86" w:rsidP="00DE19A1">
            <w:pPr>
              <w:ind w:left="-51" w:right="-944"/>
              <w:rPr>
                <w:rFonts w:ascii="Arial" w:hAnsi="Arial"/>
                <w:i/>
                <w:sz w:val="18"/>
                <w:lang w:val="en-US"/>
              </w:rPr>
            </w:pPr>
            <w:r w:rsidRPr="00B219FD">
              <w:rPr>
                <w:rFonts w:ascii="Arial" w:hAnsi="Arial"/>
                <w:i/>
                <w:sz w:val="18"/>
                <w:lang w:val="en-US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2C7BAF8F" w14:textId="77777777" w:rsidR="00812A86" w:rsidRPr="00B219FD" w:rsidRDefault="00812A86" w:rsidP="00DE19A1">
            <w:pPr>
              <w:ind w:left="-80" w:right="-944"/>
              <w:rPr>
                <w:rFonts w:ascii="Arial" w:hAnsi="Arial"/>
                <w:i/>
                <w:sz w:val="18"/>
                <w:lang w:val="en-US"/>
              </w:rPr>
            </w:pPr>
            <w:r w:rsidRPr="00B219FD">
              <w:rPr>
                <w:rFonts w:ascii="Arial" w:hAnsi="Arial"/>
                <w:i/>
                <w:sz w:val="18"/>
                <w:lang w:val="en-US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200ABB3F" w14:textId="77777777" w:rsidR="00812A86" w:rsidRPr="00B219FD" w:rsidRDefault="00812A86" w:rsidP="00DE19A1">
            <w:pPr>
              <w:ind w:left="-108" w:right="-944"/>
              <w:rPr>
                <w:rFonts w:ascii="Arial" w:hAnsi="Arial"/>
                <w:i/>
                <w:sz w:val="18"/>
                <w:lang w:val="en-US"/>
              </w:rPr>
            </w:pPr>
            <w:r w:rsidRPr="00B219FD">
              <w:rPr>
                <w:rFonts w:ascii="Arial" w:hAnsi="Arial"/>
                <w:i/>
                <w:sz w:val="18"/>
                <w:lang w:val="en-US"/>
              </w:rPr>
              <w:t>Version:</w:t>
            </w:r>
          </w:p>
        </w:tc>
      </w:tr>
      <w:tr w:rsidR="00812A86" w:rsidRPr="00F076D7" w14:paraId="4A94D4B1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8848FA7" w14:textId="77777777" w:rsidR="00812A86" w:rsidRPr="00B219FD" w:rsidRDefault="00812A86" w:rsidP="00DE19A1">
            <w:pPr>
              <w:ind w:right="-944"/>
              <w:rPr>
                <w:rFonts w:ascii="Arial" w:hAnsi="Arial"/>
                <w:sz w:val="36"/>
                <w:lang w:val="en-US"/>
              </w:rPr>
            </w:pPr>
            <w:r w:rsidRPr="00B219FD">
              <w:rPr>
                <w:rFonts w:ascii="Arial" w:hAnsi="Arial"/>
                <w:b/>
                <w:sz w:val="36"/>
                <w:lang w:val="en-US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087EA5C" w14:textId="042CFF00" w:rsidR="00812A86" w:rsidRPr="00F076D7" w:rsidRDefault="00B219FD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451 Grader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936AC7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182C0AC" w14:textId="77777777" w:rsidR="00812A86" w:rsidRPr="00F076D7" w:rsidRDefault="00FF3FF7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Team 11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0265AD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5A784B44" w14:textId="73A0960E" w:rsidR="00812A86" w:rsidRPr="00F076D7" w:rsidRDefault="00B219FD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27-04-2025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3EC430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29D424CF" w14:textId="77777777" w:rsidR="00812A86" w:rsidRPr="00F076D7" w:rsidRDefault="00FF3FF7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812A86" w:rsidRPr="00F076D7" w14:paraId="6C7B4F8E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AB06CAE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D463C0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A78E8A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83077E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CC354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73F4EAB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51A7F1A5" w14:textId="77777777" w:rsidR="00812A86" w:rsidRPr="00B219FD" w:rsidRDefault="00812A86" w:rsidP="00DE19A1">
            <w:pPr>
              <w:ind w:right="-944"/>
              <w:rPr>
                <w:rFonts w:ascii="Arial" w:hAnsi="Arial"/>
                <w:b/>
                <w:sz w:val="22"/>
                <w:lang w:val="en-US"/>
              </w:rPr>
            </w:pPr>
            <w:r w:rsidRPr="00B219FD">
              <w:rPr>
                <w:rFonts w:ascii="Arial" w:hAnsi="Arial"/>
                <w:b/>
                <w:sz w:val="22"/>
                <w:lang w:val="en-US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32EE38E9" w14:textId="77777777" w:rsidR="00812A86" w:rsidRPr="00B219FD" w:rsidRDefault="00812A86" w:rsidP="00DE19A1">
            <w:pPr>
              <w:ind w:right="-944"/>
              <w:rPr>
                <w:rFonts w:ascii="Arial" w:hAnsi="Arial"/>
                <w:b/>
                <w:sz w:val="22"/>
                <w:lang w:val="en-US"/>
              </w:rPr>
            </w:pPr>
            <w:r w:rsidRPr="00B219FD">
              <w:rPr>
                <w:rFonts w:ascii="Arial" w:hAnsi="Arial"/>
                <w:b/>
                <w:sz w:val="22"/>
                <w:lang w:val="en-US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80A00AF" w14:textId="77777777" w:rsidR="00812A86" w:rsidRPr="00B219FD" w:rsidRDefault="00812A86" w:rsidP="00DE19A1">
            <w:pPr>
              <w:ind w:right="-944"/>
              <w:rPr>
                <w:rFonts w:ascii="Arial" w:hAnsi="Arial"/>
                <w:b/>
                <w:sz w:val="22"/>
                <w:lang w:val="en-US"/>
              </w:rPr>
            </w:pPr>
            <w:r w:rsidRPr="00B219FD">
              <w:rPr>
                <w:rFonts w:ascii="Arial" w:hAnsi="Arial"/>
                <w:b/>
                <w:sz w:val="22"/>
                <w:lang w:val="en-US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32C922B3" w14:textId="77777777" w:rsidR="00812A86" w:rsidRPr="00B219FD" w:rsidRDefault="00812A86" w:rsidP="00DE19A1">
            <w:pPr>
              <w:ind w:right="-944"/>
              <w:rPr>
                <w:rFonts w:ascii="Arial" w:hAnsi="Arial"/>
                <w:b/>
                <w:sz w:val="22"/>
                <w:lang w:val="en-US"/>
              </w:rPr>
            </w:pPr>
            <w:r w:rsidRPr="00B219FD">
              <w:rPr>
                <w:rFonts w:ascii="Arial" w:hAnsi="Arial"/>
                <w:b/>
                <w:sz w:val="22"/>
                <w:lang w:val="en-US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694500D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08687617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72B9BFEC" w14:textId="77777777" w:rsidR="00812A86" w:rsidRPr="00F83D4F" w:rsidRDefault="00812A86" w:rsidP="002A04AE"/>
          <w:p w14:paraId="77B45F5D" w14:textId="195A9B56" w:rsidR="00812A86" w:rsidRPr="00B219FD" w:rsidRDefault="00B219FD" w:rsidP="002A04AE">
            <w:r w:rsidRPr="00B219FD">
              <w:t>Skoler</w:t>
            </w:r>
          </w:p>
          <w:p w14:paraId="5B04BDB7" w14:textId="4E304366" w:rsidR="00B219FD" w:rsidRPr="00F076D7" w:rsidRDefault="00B219FD" w:rsidP="002A04AE">
            <w:r w:rsidRPr="00B219FD">
              <w:t>Foreninger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0640ADD" w14:textId="77777777" w:rsidR="00812A86" w:rsidRDefault="00812A86" w:rsidP="002A04AE"/>
          <w:p w14:paraId="1DBAD81D" w14:textId="77777777" w:rsidR="00B219FD" w:rsidRDefault="00B219FD" w:rsidP="002A04AE">
            <w:r>
              <w:t>Undervisning</w:t>
            </w:r>
          </w:p>
          <w:p w14:paraId="5FEEEE6B" w14:textId="1CB9EB0C" w:rsidR="00B219FD" w:rsidRPr="00F83D4F" w:rsidRDefault="00B219FD" w:rsidP="002A04AE">
            <w:r>
              <w:t>Events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0A3E0B33" w14:textId="77777777" w:rsidR="00812A86" w:rsidRDefault="00812A86" w:rsidP="002A04AE"/>
          <w:p w14:paraId="6C3D7003" w14:textId="6B6DE83C" w:rsidR="00244586" w:rsidRPr="00F83D4F" w:rsidRDefault="00244586" w:rsidP="00A803F3">
            <w:r>
              <w:t>Læring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6394CC4" w14:textId="77777777" w:rsidR="00812A86" w:rsidRDefault="00812A86" w:rsidP="002A04AE"/>
          <w:p w14:paraId="0C60F6EE" w14:textId="77777777" w:rsidR="0030430E" w:rsidRDefault="0030430E" w:rsidP="002A04AE">
            <w:r>
              <w:t>Personlig</w:t>
            </w:r>
            <w:r w:rsidR="00737E0E">
              <w:t xml:space="preserve"> betjening</w:t>
            </w:r>
          </w:p>
          <w:p w14:paraId="0BFF0792" w14:textId="31A98834" w:rsidR="00737E0E" w:rsidRPr="00F83D4F" w:rsidRDefault="00737E0E" w:rsidP="002A04AE">
            <w:r>
              <w:t>Rådgivning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78F28BA3" w14:textId="77777777" w:rsidR="00812A86" w:rsidRDefault="00812A86" w:rsidP="002A04AE"/>
          <w:p w14:paraId="3EF3A260" w14:textId="3BAC7613" w:rsidR="00E019DE" w:rsidRDefault="00B668E1" w:rsidP="002A04AE">
            <w:r>
              <w:t>Børn</w:t>
            </w:r>
          </w:p>
          <w:p w14:paraId="51D235D8" w14:textId="236B9DDB" w:rsidR="00E019DE" w:rsidRPr="00F076D7" w:rsidRDefault="000A06D9" w:rsidP="002A04AE">
            <w:r>
              <w:t>Lærer</w:t>
            </w:r>
          </w:p>
        </w:tc>
      </w:tr>
      <w:tr w:rsidR="00812A86" w:rsidRPr="00F076D7" w14:paraId="2E25CA52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2A8702EF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888559B" w14:textId="77777777" w:rsidR="00812A86" w:rsidRPr="00B219FD" w:rsidRDefault="00812A86" w:rsidP="00DE19A1">
            <w:pPr>
              <w:ind w:right="-944"/>
              <w:rPr>
                <w:rFonts w:ascii="Arial" w:hAnsi="Arial"/>
                <w:b/>
                <w:sz w:val="22"/>
                <w:lang w:val="en-US"/>
              </w:rPr>
            </w:pPr>
            <w:r w:rsidRPr="00B219FD">
              <w:rPr>
                <w:rFonts w:ascii="Arial" w:hAnsi="Arial"/>
                <w:b/>
                <w:sz w:val="22"/>
                <w:lang w:val="en-US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4148D9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22C9F454" w14:textId="77777777" w:rsidR="00812A86" w:rsidRPr="00B219FD" w:rsidRDefault="00812A86" w:rsidP="00DE19A1">
            <w:pPr>
              <w:ind w:right="-944"/>
              <w:rPr>
                <w:rFonts w:ascii="Arial" w:hAnsi="Arial"/>
                <w:b/>
                <w:sz w:val="22"/>
                <w:lang w:val="en-US"/>
              </w:rPr>
            </w:pPr>
            <w:r w:rsidRPr="00B219FD">
              <w:rPr>
                <w:rFonts w:ascii="Arial" w:hAnsi="Arial"/>
                <w:b/>
                <w:sz w:val="22"/>
                <w:lang w:val="en-US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8AF0A2A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67C1105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ACF763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C5239C1" w14:textId="77777777" w:rsidR="0096499A" w:rsidRDefault="0096499A" w:rsidP="0045517A"/>
          <w:p w14:paraId="4A7EE9A3" w14:textId="63100C19" w:rsidR="0055263B" w:rsidRDefault="001472EC" w:rsidP="0045517A">
            <w:r>
              <w:t>Undervisningsmateriale</w:t>
            </w:r>
          </w:p>
          <w:p w14:paraId="03F61DCE" w14:textId="02005756" w:rsidR="00812A86" w:rsidRPr="00494DA4" w:rsidRDefault="0096499A" w:rsidP="0045517A">
            <w:r>
              <w:t>Ejeren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3E21FCF" w14:textId="77777777" w:rsidR="00812A86" w:rsidRPr="00F076D7" w:rsidRDefault="00812A86" w:rsidP="002A04AE">
            <w:pPr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DC51527" w14:textId="77777777" w:rsidR="00812A86" w:rsidRDefault="00812A86" w:rsidP="0045517A"/>
          <w:p w14:paraId="64EB15F9" w14:textId="5C2A92A8" w:rsidR="0082335D" w:rsidRPr="00F83D4F" w:rsidRDefault="00F97516" w:rsidP="0045517A">
            <w:r>
              <w:t>Telefonisk</w:t>
            </w:r>
            <w:r>
              <w:br/>
              <w:t>E-mail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9B6E02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C85BC7A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49C4526" w14:textId="77777777" w:rsidR="00812A86" w:rsidRPr="00B219FD" w:rsidRDefault="00812A86" w:rsidP="00DE19A1">
            <w:pPr>
              <w:ind w:right="-944"/>
              <w:rPr>
                <w:rFonts w:ascii="Arial" w:hAnsi="Arial"/>
                <w:b/>
                <w:sz w:val="22"/>
                <w:lang w:val="en-US"/>
              </w:rPr>
            </w:pPr>
            <w:r w:rsidRPr="00B219FD">
              <w:rPr>
                <w:rFonts w:ascii="Arial" w:hAnsi="Arial"/>
                <w:b/>
                <w:sz w:val="22"/>
                <w:lang w:val="en-US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A15AC75" w14:textId="77777777" w:rsidR="00812A86" w:rsidRPr="00B219FD" w:rsidRDefault="00812A86" w:rsidP="00DE19A1">
            <w:pPr>
              <w:ind w:right="-944"/>
              <w:rPr>
                <w:rFonts w:ascii="Arial" w:hAnsi="Arial"/>
                <w:b/>
                <w:sz w:val="22"/>
                <w:lang w:val="en-US"/>
              </w:rPr>
            </w:pPr>
            <w:r w:rsidRPr="00B219FD">
              <w:rPr>
                <w:rFonts w:ascii="Arial" w:hAnsi="Arial"/>
                <w:b/>
                <w:sz w:val="22"/>
                <w:lang w:val="en-US"/>
              </w:rPr>
              <w:t>Revenue Streams</w:t>
            </w:r>
          </w:p>
        </w:tc>
      </w:tr>
      <w:tr w:rsidR="00812A86" w:rsidRPr="00F076D7" w14:paraId="0A49B7AC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3361F67" w14:textId="77777777" w:rsidR="00B219FD" w:rsidRDefault="00B219FD" w:rsidP="002A04AE"/>
          <w:p w14:paraId="02A9286F" w14:textId="77777777" w:rsidR="00812A86" w:rsidRDefault="00B219FD" w:rsidP="002A04AE">
            <w:r>
              <w:t>Bil</w:t>
            </w:r>
            <w:r>
              <w:br/>
              <w:t>Tlf</w:t>
            </w:r>
          </w:p>
          <w:p w14:paraId="6796BA5A" w14:textId="77777777" w:rsidR="00124132" w:rsidRDefault="00124132" w:rsidP="002A04AE">
            <w:r>
              <w:t>IT</w:t>
            </w:r>
          </w:p>
          <w:p w14:paraId="4442480B" w14:textId="534A27C3" w:rsidR="00124132" w:rsidRDefault="00124132" w:rsidP="002A04AE">
            <w:r>
              <w:t>Hjemmeside</w:t>
            </w:r>
          </w:p>
          <w:p w14:paraId="519C6218" w14:textId="154900ED" w:rsidR="00124132" w:rsidRPr="00F83D4F" w:rsidRDefault="00124132" w:rsidP="002A04AE">
            <w:r>
              <w:t>Bærbar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03688F93" w14:textId="77777777" w:rsidR="00812A86" w:rsidRDefault="00812A86" w:rsidP="002A04AE"/>
          <w:p w14:paraId="776C2163" w14:textId="2B4BCD4D" w:rsidR="00DF5959" w:rsidRPr="00F83D4F" w:rsidRDefault="00DF5959" w:rsidP="002A04AE">
            <w:r>
              <w:t>Events</w:t>
            </w:r>
          </w:p>
        </w:tc>
      </w:tr>
      <w:tr w:rsidR="00812A86" w:rsidRPr="00F076D7" w14:paraId="37D54AC3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4917F9C1" w14:textId="77777777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</w:p>
        </w:tc>
      </w:tr>
    </w:tbl>
    <w:p w14:paraId="0CA1F907" w14:textId="77777777" w:rsidR="00812A86" w:rsidRDefault="00812A86" w:rsidP="00B312C7">
      <w:pPr>
        <w:ind w:right="-944"/>
      </w:pPr>
    </w:p>
    <w:sectPr w:rsidR="00812A86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8E87C" w14:textId="77777777" w:rsidR="00E41029" w:rsidRDefault="00E41029" w:rsidP="00000413">
      <w:r>
        <w:separator/>
      </w:r>
    </w:p>
  </w:endnote>
  <w:endnote w:type="continuationSeparator" w:id="0">
    <w:p w14:paraId="60375ACA" w14:textId="77777777" w:rsidR="00E41029" w:rsidRDefault="00E41029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C6007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7E9CA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7A286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60064" w14:textId="77777777" w:rsidR="00E41029" w:rsidRDefault="00E41029" w:rsidP="00000413">
      <w:r>
        <w:separator/>
      </w:r>
    </w:p>
  </w:footnote>
  <w:footnote w:type="continuationSeparator" w:id="0">
    <w:p w14:paraId="4C5A11D9" w14:textId="77777777" w:rsidR="00E41029" w:rsidRDefault="00E41029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3FA8F" w14:textId="77777777" w:rsidR="00CE5510" w:rsidRDefault="00CE55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1356D" w14:textId="77777777" w:rsidR="00CE5510" w:rsidRDefault="00CE55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E8A2B" w14:textId="77777777" w:rsidR="00CE5510" w:rsidRDefault="00CE55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23525"/>
    <w:multiLevelType w:val="hybridMultilevel"/>
    <w:tmpl w:val="4508B65E"/>
    <w:lvl w:ilvl="0" w:tplc="752C9EBE">
      <w:start w:val="2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4503270">
    <w:abstractNumId w:val="1"/>
  </w:num>
  <w:num w:numId="2" w16cid:durableId="44742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FD"/>
    <w:rsid w:val="00000413"/>
    <w:rsid w:val="00031262"/>
    <w:rsid w:val="000A06D9"/>
    <w:rsid w:val="00124132"/>
    <w:rsid w:val="001472EC"/>
    <w:rsid w:val="001B26C1"/>
    <w:rsid w:val="00244586"/>
    <w:rsid w:val="00277AE1"/>
    <w:rsid w:val="002A04AE"/>
    <w:rsid w:val="0030430E"/>
    <w:rsid w:val="00312950"/>
    <w:rsid w:val="00347379"/>
    <w:rsid w:val="003B2072"/>
    <w:rsid w:val="0045517A"/>
    <w:rsid w:val="00480E3D"/>
    <w:rsid w:val="00494DA4"/>
    <w:rsid w:val="004B5316"/>
    <w:rsid w:val="004C52B9"/>
    <w:rsid w:val="004F4172"/>
    <w:rsid w:val="005335EE"/>
    <w:rsid w:val="0055263B"/>
    <w:rsid w:val="006760EB"/>
    <w:rsid w:val="00737E0E"/>
    <w:rsid w:val="0075482A"/>
    <w:rsid w:val="007C13A7"/>
    <w:rsid w:val="00812A86"/>
    <w:rsid w:val="0082335D"/>
    <w:rsid w:val="009505CB"/>
    <w:rsid w:val="0096499A"/>
    <w:rsid w:val="009A02B2"/>
    <w:rsid w:val="009D3B52"/>
    <w:rsid w:val="00A35899"/>
    <w:rsid w:val="00A803F3"/>
    <w:rsid w:val="00A86846"/>
    <w:rsid w:val="00AB7D2A"/>
    <w:rsid w:val="00AE23CF"/>
    <w:rsid w:val="00B01DDB"/>
    <w:rsid w:val="00B219FD"/>
    <w:rsid w:val="00B312C7"/>
    <w:rsid w:val="00B566F7"/>
    <w:rsid w:val="00B668E1"/>
    <w:rsid w:val="00BA4A1A"/>
    <w:rsid w:val="00C054AF"/>
    <w:rsid w:val="00C75D12"/>
    <w:rsid w:val="00C9225D"/>
    <w:rsid w:val="00CA30DE"/>
    <w:rsid w:val="00CC7672"/>
    <w:rsid w:val="00CE5510"/>
    <w:rsid w:val="00D55393"/>
    <w:rsid w:val="00DF5959"/>
    <w:rsid w:val="00E019DE"/>
    <w:rsid w:val="00E32CFE"/>
    <w:rsid w:val="00E41029"/>
    <w:rsid w:val="00E669CF"/>
    <w:rsid w:val="00F076D7"/>
    <w:rsid w:val="00F72E65"/>
    <w:rsid w:val="00F83D4F"/>
    <w:rsid w:val="00F8403B"/>
    <w:rsid w:val="00F97516"/>
    <w:rsid w:val="00FA64FB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7F20E9"/>
  <w14:defaultImageDpi w14:val="300"/>
  <w15:docId w15:val="{264A91F0-0318-4124-A8D1-87CB35A2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3F3"/>
    <w:rPr>
      <w:rFonts w:ascii="Cambria" w:hAnsi="Cambria"/>
      <w:color w:val="404040" w:themeColor="text1" w:themeTint="BF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4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NoSpacing">
    <w:name w:val="No Spacing"/>
    <w:uiPriority w:val="1"/>
    <w:qFormat/>
    <w:rsid w:val="0030430E"/>
    <w:rPr>
      <w:lang w:val="da-DK"/>
    </w:rPr>
  </w:style>
  <w:style w:type="paragraph" w:styleId="ListParagraph">
    <w:name w:val="List Paragraph"/>
    <w:basedOn w:val="Normal"/>
    <w:uiPriority w:val="34"/>
    <w:qFormat/>
    <w:rsid w:val="00737E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4A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st\source\repos\DMOoF25-T11-2\GettingReal\documentation\business-model-canv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business-model-canvas.dotx</Template>
  <TotalTime>28</TotalTime>
  <Pages>1</Pages>
  <Words>62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445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Jens Tirsvad Nielsen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Jens Tirsvad Nielsen</cp:lastModifiedBy>
  <cp:revision>19</cp:revision>
  <cp:lastPrinted>2019-05-23T09:25:00Z</cp:lastPrinted>
  <dcterms:created xsi:type="dcterms:W3CDTF">2025-04-27T00:56:00Z</dcterms:created>
  <dcterms:modified xsi:type="dcterms:W3CDTF">2025-04-27T01:24:00Z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