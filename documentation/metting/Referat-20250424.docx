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9666" w14:textId="77777777" w:rsidR="00EF36A5" w:rsidRPr="00887EC8" w:rsidRDefault="00481E10" w:rsidP="00AB4981">
      <w:pPr>
        <w:pStyle w:val="Title"/>
      </w:pPr>
      <w:r>
        <w:t>Team 11</w:t>
      </w:r>
      <w:r w:rsidR="00D92439">
        <w:t xml:space="preserve"> – getting real</w:t>
      </w:r>
    </w:p>
    <w:p w14:paraId="632F8E3C" w14:textId="5954F8B1" w:rsidR="00EF36A5" w:rsidRPr="00887EC8" w:rsidRDefault="005A7AA6" w:rsidP="004129B7">
      <w:pPr>
        <w:pStyle w:val="Title"/>
      </w:pPr>
      <w:r>
        <w:t>Referat</w:t>
      </w:r>
    </w:p>
    <w:p w14:paraId="32708311" w14:textId="0D86896E" w:rsidR="00EF36A5" w:rsidRPr="00887EC8" w:rsidRDefault="00000000" w:rsidP="004129B7">
      <w:pPr>
        <w:pStyle w:val="Oplysninger"/>
      </w:pPr>
      <w:sdt>
        <w:sdtPr>
          <w:rPr>
            <w:rStyle w:val="Fedskrift"/>
          </w:rPr>
          <w:id w:val="-2126385715"/>
          <w:placeholder>
            <w:docPart w:val="F149A5696F704F0A8A9D3D2087E2AFD5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Dato:</w:t>
          </w:r>
        </w:sdtContent>
      </w:sdt>
      <w:r w:rsidR="004D05BB">
        <w:t>24-04-2025</w:t>
      </w:r>
    </w:p>
    <w:p w14:paraId="2160F2E7" w14:textId="5256B8F7" w:rsidR="00BF444E" w:rsidRPr="00887EC8" w:rsidRDefault="00000000" w:rsidP="00BF444E">
      <w:pPr>
        <w:pStyle w:val="Oplysninger"/>
      </w:pPr>
      <w:sdt>
        <w:sdtPr>
          <w:rPr>
            <w:rStyle w:val="Fedskrift"/>
          </w:rPr>
          <w:id w:val="-318193952"/>
          <w:placeholder>
            <w:docPart w:val="74064002699A4B1180803EBE78653A78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Tid: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D92439">
        <w:t>1</w:t>
      </w:r>
      <w:r w:rsidR="004D05BB">
        <w:t>5</w:t>
      </w:r>
      <w:r w:rsidR="00D92439">
        <w:t>:00</w:t>
      </w:r>
    </w:p>
    <w:p w14:paraId="1F534596" w14:textId="77777777" w:rsidR="00EF36A5" w:rsidRDefault="00000000" w:rsidP="00AB4981">
      <w:pPr>
        <w:pStyle w:val="Oplysninger"/>
      </w:pPr>
      <w:sdt>
        <w:sdtPr>
          <w:rPr>
            <w:rStyle w:val="Fedskrift"/>
          </w:rPr>
          <w:id w:val="773829807"/>
          <w:placeholder>
            <w:docPart w:val="2C732885A9F94B99BF876214F5E61148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Mødeleder: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481E10">
        <w:t>Facilitator</w:t>
      </w:r>
    </w:p>
    <w:p w14:paraId="385D6404" w14:textId="35EB0B83" w:rsidR="005A7AA6" w:rsidRPr="00887EC8" w:rsidRDefault="00D95039" w:rsidP="004D05BB">
      <w:r>
        <w:t>Tilstede</w:t>
      </w:r>
      <w:r w:rsidR="00481E10" w:rsidRPr="00481E10">
        <w:t>:</w:t>
      </w:r>
      <w:r w:rsidR="00481E10">
        <w:t xml:space="preserve"> </w:t>
      </w:r>
      <w:r>
        <w:t>Michael, Benjamin, Cecilie, Jens</w:t>
      </w:r>
      <w:r w:rsidR="00481E10">
        <w:br/>
      </w:r>
      <w:r w:rsidR="00481E10" w:rsidRPr="00481E10">
        <w:t>Gæst:</w:t>
      </w:r>
      <w:r w:rsidR="004D05BB">
        <w:t xml:space="preserve"> Frederik Hugger</w:t>
      </w:r>
    </w:p>
    <w:tbl>
      <w:tblPr>
        <w:tblStyle w:val="ListTable6Colorful"/>
        <w:tblW w:w="4986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over punkter på dagsorden"/>
      </w:tblPr>
      <w:tblGrid>
        <w:gridCol w:w="1395"/>
        <w:gridCol w:w="6214"/>
        <w:gridCol w:w="1392"/>
      </w:tblGrid>
      <w:tr w:rsidR="00D0550B" w:rsidRPr="00887EC8" w14:paraId="7701A8C8" w14:textId="77777777" w:rsidTr="0048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395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dspunkt:"/>
              <w:tag w:val="Klokkeslæt:"/>
              <w:id w:val="-718661838"/>
              <w:placeholder>
                <w:docPart w:val="959A707FEC564FC0B0CFBCF6F95A55B4"/>
              </w:placeholder>
              <w:temporary/>
              <w:showingPlcHdr/>
              <w15:appearance w15:val="hidden"/>
            </w:sdtPr>
            <w:sdtContent>
              <w:p w14:paraId="3FCB014E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Tidspunkt</w:t>
                </w:r>
              </w:p>
            </w:sdtContent>
          </w:sdt>
        </w:tc>
        <w:tc>
          <w:tcPr>
            <w:tcW w:w="621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Punkt:"/>
              <w:tag w:val="Punkt:"/>
              <w:id w:val="614954302"/>
              <w:placeholder>
                <w:docPart w:val="0B104188979648C997960EEBCD6B83AB"/>
              </w:placeholder>
              <w:temporary/>
              <w:showingPlcHdr/>
              <w15:appearance w15:val="hidden"/>
            </w:sdtPr>
            <w:sdtContent>
              <w:p w14:paraId="69FDE826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Punkt</w:t>
                </w:r>
              </w:p>
            </w:sdtContent>
          </w:sdt>
        </w:tc>
        <w:tc>
          <w:tcPr>
            <w:tcW w:w="139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Ejer:"/>
              <w:tag w:val="Ejer:"/>
              <w:id w:val="355778012"/>
              <w:placeholder>
                <w:docPart w:val="FBF94BC6155A48AAB15D7360228F29FF"/>
              </w:placeholder>
              <w:temporary/>
              <w:showingPlcHdr/>
              <w15:appearance w15:val="hidden"/>
            </w:sdtPr>
            <w:sdtContent>
              <w:p w14:paraId="4CBFD956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Ejer</w:t>
                </w:r>
              </w:p>
            </w:sdtContent>
          </w:sdt>
        </w:tc>
      </w:tr>
      <w:tr w:rsidR="00D0550B" w:rsidRPr="00887EC8" w14:paraId="76285789" w14:textId="77777777" w:rsidTr="00481E10">
        <w:trPr>
          <w:trHeight w:val="360"/>
        </w:trPr>
        <w:tc>
          <w:tcPr>
            <w:tcW w:w="1395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5B4FA1E" w14:textId="326CBB50" w:rsidR="00D0550B" w:rsidRPr="00887EC8" w:rsidRDefault="004D05BB" w:rsidP="00D0550B">
            <w:r>
              <w:t>15</w:t>
            </w:r>
            <w:r w:rsidR="00481E10">
              <w:t>:00</w:t>
            </w:r>
          </w:p>
        </w:tc>
        <w:sdt>
          <w:sdtPr>
            <w:alias w:val="Angiv punkt her:"/>
            <w:tag w:val="Angiv punkt her:"/>
            <w:id w:val="45959646"/>
            <w:placeholder>
              <w:docPart w:val="B807A6D5B9CA4124ADBA03F7223F3216"/>
            </w:placeholder>
            <w:temporary/>
            <w:showingPlcHdr/>
            <w15:appearance w15:val="hidden"/>
          </w:sdtPr>
          <w:sdtContent>
            <w:tc>
              <w:tcPr>
                <w:tcW w:w="6214" w:type="dxa"/>
                <w:tcBorders>
                  <w:top w:val="single" w:sz="18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5AEC154F" w14:textId="77777777" w:rsidR="00D0550B" w:rsidRPr="00887EC8" w:rsidRDefault="00D0550B" w:rsidP="00D0550B">
                <w:r w:rsidRPr="00887EC8">
                  <w:rPr>
                    <w:lang w:bidi="da-DK"/>
                  </w:rPr>
                  <w:t>Velkomst</w:t>
                </w:r>
              </w:p>
            </w:tc>
          </w:sdtContent>
        </w:sdt>
        <w:tc>
          <w:tcPr>
            <w:tcW w:w="1392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2DFA4B52" w14:textId="77777777" w:rsidR="00D0550B" w:rsidRPr="00887EC8" w:rsidRDefault="00481E10" w:rsidP="00D0550B">
            <w:r>
              <w:t>Facilitator</w:t>
            </w:r>
          </w:p>
        </w:tc>
      </w:tr>
      <w:tr w:rsidR="00D0550B" w:rsidRPr="00887EC8" w14:paraId="1B2BEC50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4B31F4E" w14:textId="211CFE30" w:rsidR="00D0550B" w:rsidRPr="00887EC8" w:rsidRDefault="00D92439" w:rsidP="00D0550B">
            <w:r>
              <w:t>1</w:t>
            </w:r>
            <w:r w:rsidR="004D05BB">
              <w:t>5</w:t>
            </w:r>
            <w:r w:rsidR="00481E10">
              <w:t>:05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C62B170" w14:textId="77777777" w:rsidR="00D0550B" w:rsidRPr="005A7AA6" w:rsidRDefault="004D05BB" w:rsidP="00D0550B">
            <w:pPr>
              <w:rPr>
                <w:rStyle w:val="Fedskrift"/>
              </w:rPr>
            </w:pPr>
            <w:r w:rsidRPr="005A7AA6">
              <w:rPr>
                <w:rStyle w:val="Fedskrift"/>
              </w:rPr>
              <w:t>Afklaring af kravspecifikation</w:t>
            </w:r>
          </w:p>
          <w:p w14:paraId="2BD3116E" w14:textId="39ADFFAF" w:rsidR="003A3230" w:rsidRDefault="003A3230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</w:p>
          <w:p w14:paraId="5C91355A" w14:textId="3F26FD63" w:rsidR="00DD00B5" w:rsidRPr="00DD00B5" w:rsidRDefault="00DD00B5" w:rsidP="005A7AA6">
            <w:pPr>
              <w:rPr>
                <w:rStyle w:val="Fedskrift"/>
                <w:color w:val="44546A" w:themeColor="text2"/>
              </w:rPr>
            </w:pPr>
            <w:r w:rsidRPr="00DD00B5">
              <w:rPr>
                <w:rStyle w:val="Fedskrift"/>
                <w:color w:val="44546A" w:themeColor="text2"/>
              </w:rPr>
              <w:t>Event skabelon</w:t>
            </w:r>
          </w:p>
          <w:p w14:paraId="4DBC04D9" w14:textId="57AB9087" w:rsidR="00DD00B5" w:rsidRDefault="00DD00B5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  <w:r>
              <w:rPr>
                <w:rStyle w:val="Fedskrift"/>
                <w:b w:val="0"/>
                <w:bCs/>
                <w:color w:val="44546A" w:themeColor="text2"/>
              </w:rPr>
              <w:t>Nogle af event af standard plus enkelt tilføjelser / ændringer</w:t>
            </w:r>
          </w:p>
          <w:p w14:paraId="0CC983E6" w14:textId="77777777" w:rsidR="00DD00B5" w:rsidRPr="003A3230" w:rsidRDefault="00DD00B5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</w:p>
          <w:p w14:paraId="2BBD11B1" w14:textId="28CA125F" w:rsidR="003A3230" w:rsidRPr="003A3230" w:rsidRDefault="003A3230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color w:val="44546A" w:themeColor="text2"/>
              </w:rPr>
              <w:t>Afkrydsning list på ipad</w:t>
            </w:r>
            <w:r w:rsidRPr="003A3230">
              <w:rPr>
                <w:rStyle w:val="Fedskrift"/>
                <w:b w:val="0"/>
                <w:bCs/>
                <w:color w:val="44546A" w:themeColor="text2"/>
              </w:rPr>
              <w:br/>
              <w:t>Listen over kasser der skal med</w:t>
            </w:r>
          </w:p>
          <w:p w14:paraId="44379B3C" w14:textId="77777777" w:rsidR="003A3230" w:rsidRDefault="003A3230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</w:p>
          <w:p w14:paraId="65C94DA7" w14:textId="77777777" w:rsidR="003A3230" w:rsidRDefault="003A3230" w:rsidP="003A3230">
            <w:pPr>
              <w:rPr>
                <w:rStyle w:val="Fedskrift"/>
                <w:b w:val="0"/>
                <w:bCs/>
                <w:color w:val="44546A" w:themeColor="text2"/>
              </w:rPr>
            </w:pPr>
            <w:r>
              <w:rPr>
                <w:rStyle w:val="Fedskrift"/>
                <w:b w:val="0"/>
                <w:bCs/>
                <w:color w:val="44546A" w:themeColor="text2"/>
              </w:rPr>
              <w:t>Ofte er der langt til strømstik så hvis man har computer med skal der også kabelrulle med</w:t>
            </w:r>
          </w:p>
          <w:p w14:paraId="05FAF30D" w14:textId="77777777" w:rsidR="003A3230" w:rsidRDefault="003A3230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</w:p>
          <w:p w14:paraId="76C94C6E" w14:textId="33C5ADC3" w:rsidR="003A3230" w:rsidRPr="003A3230" w:rsidRDefault="003A3230" w:rsidP="005A7AA6">
            <w:pPr>
              <w:rPr>
                <w:rStyle w:val="Fedskrift"/>
                <w:color w:val="44546A" w:themeColor="text2"/>
              </w:rPr>
            </w:pPr>
            <w:r w:rsidRPr="003A3230">
              <w:rPr>
                <w:rStyle w:val="Fedskrift"/>
                <w:color w:val="44546A" w:themeColor="text2"/>
              </w:rPr>
              <w:t>Administration af kasser</w:t>
            </w:r>
          </w:p>
          <w:p w14:paraId="5EC2C2FC" w14:textId="1D198498" w:rsidR="003A3230" w:rsidRDefault="003A3230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  <w:r>
              <w:rPr>
                <w:rStyle w:val="Fedskrift"/>
                <w:b w:val="0"/>
                <w:bCs/>
                <w:color w:val="44546A" w:themeColor="text2"/>
              </w:rPr>
              <w:t>Indholdet i kasserne er statiske, skal dog kunne ændre indholdet.</w:t>
            </w:r>
          </w:p>
          <w:p w14:paraId="6B40DF2E" w14:textId="77777777" w:rsidR="003A3230" w:rsidRDefault="003A3230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</w:p>
          <w:p w14:paraId="18FD7A7A" w14:textId="5C311B63" w:rsidR="005A7AA6" w:rsidRPr="003A3230" w:rsidRDefault="005A7AA6" w:rsidP="005A7AA6">
            <w:p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color w:val="44546A" w:themeColor="text2"/>
              </w:rPr>
              <w:t>Eksempler på indhold af kasser</w:t>
            </w:r>
            <w:r w:rsidRPr="003A3230">
              <w:rPr>
                <w:rStyle w:val="Fedskrift"/>
                <w:color w:val="44546A" w:themeColor="text2"/>
              </w:rPr>
              <w:br/>
            </w:r>
            <w:r w:rsidRPr="003A3230">
              <w:rPr>
                <w:rStyle w:val="Fedskrift"/>
                <w:b w:val="0"/>
                <w:bCs/>
                <w:color w:val="44546A" w:themeColor="text2"/>
              </w:rPr>
              <w:t>Kasse 2d til 3d:</w:t>
            </w:r>
          </w:p>
          <w:p w14:paraId="3C1F1756" w14:textId="11DBD011" w:rsidR="005A7AA6" w:rsidRPr="003A3230" w:rsidRDefault="005A7AA6" w:rsidP="005A7AA6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 xml:space="preserve">4 </w:t>
            </w:r>
            <w:r w:rsidR="001E5F83" w:rsidRPr="003A3230">
              <w:rPr>
                <w:rStyle w:val="Fedskrift"/>
                <w:b w:val="0"/>
                <w:bCs/>
                <w:color w:val="44546A" w:themeColor="text2"/>
              </w:rPr>
              <w:t xml:space="preserve">stk forskellige </w:t>
            </w:r>
            <w:r w:rsidRPr="003A3230">
              <w:rPr>
                <w:rStyle w:val="Fedskrift"/>
                <w:b w:val="0"/>
                <w:bCs/>
                <w:color w:val="44546A" w:themeColor="text2"/>
              </w:rPr>
              <w:t>Bong monster</w:t>
            </w:r>
          </w:p>
          <w:p w14:paraId="67597F8D" w14:textId="1B16978B" w:rsidR="005A7AA6" w:rsidRPr="003A3230" w:rsidRDefault="001E5F83" w:rsidP="005A7AA6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stk</w:t>
            </w:r>
            <w:r w:rsidR="005A7AA6" w:rsidRPr="003A3230">
              <w:rPr>
                <w:rStyle w:val="Fedskrift"/>
                <w:b w:val="0"/>
                <w:bCs/>
                <w:color w:val="44546A" w:themeColor="text2"/>
              </w:rPr>
              <w:t xml:space="preserve"> perle rumraket</w:t>
            </w:r>
          </w:p>
          <w:p w14:paraId="4F59F85D" w14:textId="76145E4B" w:rsidR="005A7AA6" w:rsidRPr="003A3230" w:rsidRDefault="005A7AA6" w:rsidP="001E5F83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 xml:space="preserve">Et sæt semi 3d </w:t>
            </w:r>
            <w:r w:rsidR="001E5F83" w:rsidRPr="003A3230">
              <w:rPr>
                <w:rStyle w:val="Fedskrift"/>
                <w:b w:val="0"/>
                <w:bCs/>
                <w:color w:val="44546A" w:themeColor="text2"/>
              </w:rPr>
              <w:t xml:space="preserve">perle </w:t>
            </w:r>
            <w:r w:rsidRPr="003A3230">
              <w:rPr>
                <w:rStyle w:val="Fedskrift"/>
                <w:b w:val="0"/>
                <w:bCs/>
                <w:color w:val="44546A" w:themeColor="text2"/>
              </w:rPr>
              <w:t>rumraket</w:t>
            </w:r>
            <w:r w:rsidR="001E5F83" w:rsidRPr="003A3230">
              <w:rPr>
                <w:rStyle w:val="Fedskrift"/>
                <w:b w:val="0"/>
                <w:bCs/>
                <w:color w:val="44546A" w:themeColor="text2"/>
              </w:rPr>
              <w:br/>
              <w:t>Bestående af 2 dele der kan sættes sammen</w:t>
            </w:r>
          </w:p>
          <w:p w14:paraId="3075E922" w14:textId="77777777" w:rsidR="001E5F83" w:rsidRPr="003A3230" w:rsidRDefault="001E5F83" w:rsidP="001E5F83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stk 3d perle hund</w:t>
            </w:r>
          </w:p>
          <w:p w14:paraId="2F9955B9" w14:textId="77777777" w:rsidR="001E5F83" w:rsidRPr="003A3230" w:rsidRDefault="001E5F83" w:rsidP="001E5F83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stk 2d rumraket 3d print</w:t>
            </w:r>
          </w:p>
          <w:p w14:paraId="67111FF3" w14:textId="4D81B7CC" w:rsidR="001E5F83" w:rsidRPr="003A3230" w:rsidRDefault="001E5F83" w:rsidP="001E5F83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sæt semi 3d rumraket 3d print</w:t>
            </w:r>
          </w:p>
          <w:p w14:paraId="2C96C07B" w14:textId="77777777" w:rsidR="001E5F83" w:rsidRPr="003A3230" w:rsidRDefault="001E5F83" w:rsidP="001E5F83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stk 3d rumraket 3d print</w:t>
            </w:r>
          </w:p>
          <w:p w14:paraId="639BF592" w14:textId="77777777" w:rsidR="001E5F83" w:rsidRPr="003A3230" w:rsidRDefault="001E5F83" w:rsidP="001E5F83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stk hårnål 3d print</w:t>
            </w:r>
          </w:p>
          <w:p w14:paraId="4010571A" w14:textId="77777777" w:rsidR="001E5F83" w:rsidRPr="003A3230" w:rsidRDefault="001E5F83" w:rsidP="001E5F83">
            <w:pPr>
              <w:pStyle w:val="ListParagraph"/>
              <w:numPr>
                <w:ilvl w:val="0"/>
                <w:numId w:val="15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2 tøjtryk 3d print</w:t>
            </w:r>
          </w:p>
          <w:p w14:paraId="7ED8607B" w14:textId="77777777" w:rsidR="001E5F83" w:rsidRPr="003A3230" w:rsidRDefault="001E5F83" w:rsidP="001E5F83">
            <w:p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Kasse</w:t>
            </w:r>
          </w:p>
          <w:p w14:paraId="472C7976" w14:textId="77777777" w:rsidR="001E5F83" w:rsidRPr="003A3230" w:rsidRDefault="001E5F83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stk måne robot</w:t>
            </w:r>
          </w:p>
          <w:p w14:paraId="183A62B2" w14:textId="77777777" w:rsidR="001E5F83" w:rsidRPr="003A3230" w:rsidRDefault="001E5F83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2 stk hårholder sommerfugle</w:t>
            </w:r>
          </w:p>
          <w:p w14:paraId="04A49C04" w14:textId="77777777" w:rsidR="001E5F83" w:rsidRPr="003A3230" w:rsidRDefault="001E5F83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stk hårholder Perle</w:t>
            </w:r>
          </w:p>
          <w:p w14:paraId="7D9D2369" w14:textId="77777777" w:rsidR="001E5F83" w:rsidRPr="003A3230" w:rsidRDefault="001E5F83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1 sæt 3d hus opdelt som elementer</w:t>
            </w:r>
          </w:p>
          <w:p w14:paraId="78028548" w14:textId="77777777" w:rsidR="001E5F83" w:rsidRPr="003A3230" w:rsidRDefault="001E5F83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lastRenderedPageBreak/>
              <w:t>1 sæt 12 forskellige</w:t>
            </w:r>
            <w:r w:rsidR="003A3230" w:rsidRPr="003A3230">
              <w:rPr>
                <w:rStyle w:val="Fedskrift"/>
                <w:b w:val="0"/>
                <w:bCs/>
                <w:color w:val="44546A" w:themeColor="text2"/>
              </w:rPr>
              <w:t xml:space="preserve"> tynd 3d print</w:t>
            </w:r>
          </w:p>
          <w:p w14:paraId="6B3C6164" w14:textId="77777777" w:rsidR="003A3230" w:rsidRPr="003A3230" w:rsidRDefault="003A3230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5 stk forskellige tøjtryk 3d print</w:t>
            </w:r>
          </w:p>
          <w:p w14:paraId="20E36CE7" w14:textId="581CE559" w:rsidR="003A3230" w:rsidRPr="003A3230" w:rsidRDefault="003A3230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2 stk forskellige lertryk 3d print</w:t>
            </w:r>
          </w:p>
          <w:p w14:paraId="0363F90E" w14:textId="77777777" w:rsidR="003A3230" w:rsidRPr="003A3230" w:rsidRDefault="003A3230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  <w:color w:val="44546A" w:themeColor="text2"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2 stk forskellige papirtryk 3d print</w:t>
            </w:r>
          </w:p>
          <w:p w14:paraId="66C4A29D" w14:textId="21BB9FFE" w:rsidR="003A3230" w:rsidRPr="001E5F83" w:rsidRDefault="003A3230" w:rsidP="001E5F83">
            <w:pPr>
              <w:pStyle w:val="ListParagraph"/>
              <w:numPr>
                <w:ilvl w:val="0"/>
                <w:numId w:val="16"/>
              </w:numPr>
              <w:rPr>
                <w:rStyle w:val="Fedskrift"/>
                <w:b w:val="0"/>
                <w:bCs/>
              </w:rPr>
            </w:pPr>
            <w:r w:rsidRPr="003A3230">
              <w:rPr>
                <w:rStyle w:val="Fedskrift"/>
                <w:b w:val="0"/>
                <w:bCs/>
                <w:color w:val="44546A" w:themeColor="text2"/>
              </w:rPr>
              <w:t>7 stk til at ombyg en bil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09F527B" w14:textId="42E810B4" w:rsidR="005A7AA6" w:rsidRPr="00887EC8" w:rsidRDefault="00FB42EA" w:rsidP="00D0550B">
            <w:r>
              <w:lastRenderedPageBreak/>
              <w:t>Facilitator</w:t>
            </w:r>
          </w:p>
        </w:tc>
      </w:tr>
      <w:tr w:rsidR="00420E5B" w:rsidRPr="00887EC8" w14:paraId="541C4046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719886C3" w14:textId="406FCF09" w:rsidR="00420E5B" w:rsidRPr="00887EC8" w:rsidRDefault="00420E5B" w:rsidP="00420E5B"/>
        </w:tc>
        <w:sdt>
          <w:sdtPr>
            <w:alias w:val="Angiv punkt her:"/>
            <w:tag w:val="Angiv punkt her:"/>
            <w:id w:val="1623811241"/>
            <w:placeholder>
              <w:docPart w:val="B48FB07C5EE54AED82BFDA785AAE4C0C"/>
            </w:placeholder>
            <w:temporary/>
            <w:showingPlcHdr/>
            <w15:appearance w15:val="hidden"/>
          </w:sdtPr>
          <w:sdtContent>
            <w:tc>
              <w:tcPr>
                <w:tcW w:w="6214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0376CB06" w14:textId="77777777" w:rsidR="00420E5B" w:rsidRPr="00887EC8" w:rsidRDefault="00420E5B" w:rsidP="00420E5B">
                <w:r w:rsidRPr="00887EC8">
                  <w:rPr>
                    <w:lang w:bidi="da-DK"/>
                  </w:rPr>
                  <w:t>Mødet hæves</w:t>
                </w:r>
              </w:p>
            </w:tc>
          </w:sdtContent>
        </w:sdt>
        <w:tc>
          <w:tcPr>
            <w:tcW w:w="1392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7F57531B" w14:textId="7C0CD01E" w:rsidR="00420E5B" w:rsidRPr="00887EC8" w:rsidRDefault="00420E5B" w:rsidP="00420E5B"/>
        </w:tc>
      </w:tr>
    </w:tbl>
    <w:p w14:paraId="5ADA94DF" w14:textId="77777777" w:rsidR="00CA6B4F" w:rsidRDefault="00CA6B4F" w:rsidP="00D0550B"/>
    <w:p w14:paraId="0E8E07E1" w14:textId="77777777" w:rsidR="00D92439" w:rsidRPr="00887EC8" w:rsidRDefault="00D92439" w:rsidP="00D0550B">
      <w:r>
        <w:t>Der skal skrives referat af emner skrevet med fed.</w:t>
      </w:r>
    </w:p>
    <w:sectPr w:rsidR="00D92439" w:rsidRPr="00887EC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DC9F2" w14:textId="77777777" w:rsidR="0068297A" w:rsidRDefault="0068297A">
      <w:pPr>
        <w:spacing w:after="0" w:line="240" w:lineRule="auto"/>
      </w:pPr>
      <w:r>
        <w:separator/>
      </w:r>
    </w:p>
  </w:endnote>
  <w:endnote w:type="continuationSeparator" w:id="0">
    <w:p w14:paraId="116B00F8" w14:textId="77777777" w:rsidR="0068297A" w:rsidRDefault="0068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82240" w14:textId="77777777" w:rsidR="0068297A" w:rsidRDefault="0068297A">
      <w:pPr>
        <w:spacing w:after="0" w:line="240" w:lineRule="auto"/>
      </w:pPr>
      <w:r>
        <w:separator/>
      </w:r>
    </w:p>
  </w:footnote>
  <w:footnote w:type="continuationSeparator" w:id="0">
    <w:p w14:paraId="765EEF5E" w14:textId="77777777" w:rsidR="0068297A" w:rsidRDefault="00682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CDAFC" w14:textId="77777777" w:rsidR="00EF36A5" w:rsidRPr="00C520A7" w:rsidRDefault="00EF36A5">
    <w:pPr>
      <w:pStyle w:val="Header"/>
      <w:rPr>
        <w:lang w:val="cs-CZ"/>
      </w:rPr>
    </w:pPr>
    <w:r w:rsidRPr="00C520A7">
      <w:rPr>
        <w:noProof/>
        <w:color w:val="auto"/>
        <w:lang w:val="cs-CZ" w:bidi="da-DK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9CEF53" wp14:editId="7095ECA9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p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Kombinationstegning: Figur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Kombinationstegning: Figur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Kombinationstegning: Figur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Kombinationstegning: Figur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Kombinationstegning: Figur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Lige forbindelse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280F1AD2" id="Gruppe 6" o:spid="_x0000_s1026" alt="&quot;&quot;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">
              <v:shape id="Kombinationstegning: Figur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Kombinationstegning: Figur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Kombinationstegning: Figur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Lige forbindelse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45C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211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0BF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4AFC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A009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207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C6C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C7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93859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89212A"/>
    <w:multiLevelType w:val="hybridMultilevel"/>
    <w:tmpl w:val="F35467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D6D36"/>
    <w:multiLevelType w:val="hybridMultilevel"/>
    <w:tmpl w:val="1C02DB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6D7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C76F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6195070">
    <w:abstractNumId w:val="8"/>
  </w:num>
  <w:num w:numId="2" w16cid:durableId="1737388862">
    <w:abstractNumId w:val="11"/>
  </w:num>
  <w:num w:numId="3" w16cid:durableId="733357231">
    <w:abstractNumId w:val="14"/>
  </w:num>
  <w:num w:numId="4" w16cid:durableId="1673533758">
    <w:abstractNumId w:val="9"/>
  </w:num>
  <w:num w:numId="5" w16cid:durableId="1448961742">
    <w:abstractNumId w:val="13"/>
  </w:num>
  <w:num w:numId="6" w16cid:durableId="2073697431">
    <w:abstractNumId w:val="3"/>
  </w:num>
  <w:num w:numId="7" w16cid:durableId="724110212">
    <w:abstractNumId w:val="2"/>
  </w:num>
  <w:num w:numId="8" w16cid:durableId="2059209045">
    <w:abstractNumId w:val="1"/>
  </w:num>
  <w:num w:numId="9" w16cid:durableId="681707289">
    <w:abstractNumId w:val="0"/>
  </w:num>
  <w:num w:numId="10" w16cid:durableId="129254372">
    <w:abstractNumId w:val="7"/>
  </w:num>
  <w:num w:numId="11" w16cid:durableId="2060585538">
    <w:abstractNumId w:val="6"/>
  </w:num>
  <w:num w:numId="12" w16cid:durableId="1958173010">
    <w:abstractNumId w:val="5"/>
  </w:num>
  <w:num w:numId="13" w16cid:durableId="1264264073">
    <w:abstractNumId w:val="4"/>
  </w:num>
  <w:num w:numId="14" w16cid:durableId="710032853">
    <w:abstractNumId w:val="15"/>
  </w:num>
  <w:num w:numId="15" w16cid:durableId="360939029">
    <w:abstractNumId w:val="10"/>
  </w:num>
  <w:num w:numId="16" w16cid:durableId="82531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BB"/>
    <w:rsid w:val="000052CA"/>
    <w:rsid w:val="0001495E"/>
    <w:rsid w:val="0001626D"/>
    <w:rsid w:val="00035454"/>
    <w:rsid w:val="00086A82"/>
    <w:rsid w:val="000921F6"/>
    <w:rsid w:val="000A2209"/>
    <w:rsid w:val="00114F18"/>
    <w:rsid w:val="00187EFF"/>
    <w:rsid w:val="001E5F83"/>
    <w:rsid w:val="001F430A"/>
    <w:rsid w:val="0028167C"/>
    <w:rsid w:val="002D05C7"/>
    <w:rsid w:val="002E0B9C"/>
    <w:rsid w:val="002E6287"/>
    <w:rsid w:val="00303AE1"/>
    <w:rsid w:val="00385963"/>
    <w:rsid w:val="003949BD"/>
    <w:rsid w:val="003A3230"/>
    <w:rsid w:val="003D609E"/>
    <w:rsid w:val="004129B7"/>
    <w:rsid w:val="0042023A"/>
    <w:rsid w:val="00420E5B"/>
    <w:rsid w:val="00461A56"/>
    <w:rsid w:val="00481E10"/>
    <w:rsid w:val="004D05BB"/>
    <w:rsid w:val="004D61A7"/>
    <w:rsid w:val="004E0C35"/>
    <w:rsid w:val="00524B92"/>
    <w:rsid w:val="0053630E"/>
    <w:rsid w:val="00560F76"/>
    <w:rsid w:val="00566DF5"/>
    <w:rsid w:val="0057184E"/>
    <w:rsid w:val="00576154"/>
    <w:rsid w:val="005866F3"/>
    <w:rsid w:val="00591FFE"/>
    <w:rsid w:val="00592483"/>
    <w:rsid w:val="005A7AA6"/>
    <w:rsid w:val="005D6787"/>
    <w:rsid w:val="0068297A"/>
    <w:rsid w:val="006B7784"/>
    <w:rsid w:val="006F16F0"/>
    <w:rsid w:val="00731CE6"/>
    <w:rsid w:val="00733996"/>
    <w:rsid w:val="007520BE"/>
    <w:rsid w:val="007D4880"/>
    <w:rsid w:val="00827425"/>
    <w:rsid w:val="00832B3C"/>
    <w:rsid w:val="00887EC8"/>
    <w:rsid w:val="008F0954"/>
    <w:rsid w:val="009024A5"/>
    <w:rsid w:val="00A448C1"/>
    <w:rsid w:val="00A505FB"/>
    <w:rsid w:val="00A743FB"/>
    <w:rsid w:val="00AA7AA0"/>
    <w:rsid w:val="00AB4981"/>
    <w:rsid w:val="00AD17E9"/>
    <w:rsid w:val="00B43495"/>
    <w:rsid w:val="00B70211"/>
    <w:rsid w:val="00BD7BDD"/>
    <w:rsid w:val="00BF444E"/>
    <w:rsid w:val="00C520A7"/>
    <w:rsid w:val="00C84D21"/>
    <w:rsid w:val="00CA6B4F"/>
    <w:rsid w:val="00D0550B"/>
    <w:rsid w:val="00D11F6F"/>
    <w:rsid w:val="00D6038B"/>
    <w:rsid w:val="00D92439"/>
    <w:rsid w:val="00D95039"/>
    <w:rsid w:val="00DA4A43"/>
    <w:rsid w:val="00DA5BEB"/>
    <w:rsid w:val="00DD00B5"/>
    <w:rsid w:val="00DE395C"/>
    <w:rsid w:val="00E2411A"/>
    <w:rsid w:val="00E37225"/>
    <w:rsid w:val="00E4032A"/>
    <w:rsid w:val="00E50EDE"/>
    <w:rsid w:val="00E51439"/>
    <w:rsid w:val="00EF189C"/>
    <w:rsid w:val="00EF36A5"/>
    <w:rsid w:val="00F9251A"/>
    <w:rsid w:val="00FA550B"/>
    <w:rsid w:val="00FB42EA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20AE6"/>
  <w15:chartTrackingRefBased/>
  <w15:docId w15:val="{026E76D2-D623-4725-8418-21D4EEA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a-DK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7"/>
    <w:rPr>
      <w:rFonts w:ascii="Franklin Gothic Book" w:hAnsi="Franklin Gothic Book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C520A7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rsid w:val="00C520A7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20A7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520A7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520A7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520A7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520A7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520A7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520A7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C520A7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C520A7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kkeoverskrift">
    <w:name w:val="Rækkeoverskrift"/>
    <w:basedOn w:val="Normal"/>
    <w:uiPriority w:val="5"/>
    <w:semiHidden/>
    <w:qFormat/>
    <w:rsid w:val="00C520A7"/>
    <w:rPr>
      <w:b/>
      <w:bCs/>
    </w:rPr>
  </w:style>
  <w:style w:type="table" w:styleId="TableGrid">
    <w:name w:val="Table Grid"/>
    <w:basedOn w:val="TableNormal"/>
    <w:uiPriority w:val="39"/>
    <w:rsid w:val="00C520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overskrift">
    <w:name w:val="Formularoverskrift"/>
    <w:basedOn w:val="Normal"/>
    <w:uiPriority w:val="3"/>
    <w:semiHidden/>
    <w:qFormat/>
    <w:rsid w:val="00C520A7"/>
    <w:pPr>
      <w:spacing w:after="320"/>
      <w:ind w:right="288"/>
    </w:pPr>
    <w:rPr>
      <w:color w:val="595959" w:themeColor="text1" w:themeTint="A6"/>
    </w:rPr>
  </w:style>
  <w:style w:type="paragraph" w:customStyle="1" w:styleId="Tabeltekst">
    <w:name w:val="Tabeltekst"/>
    <w:basedOn w:val="Normal"/>
    <w:uiPriority w:val="3"/>
    <w:semiHidden/>
    <w:qFormat/>
    <w:rsid w:val="00C520A7"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C520A7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rsid w:val="00C520A7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C520A7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rsid w:val="00C520A7"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20A7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520A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A7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520A7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C5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customStyle="1" w:styleId="Oplysninger">
    <w:name w:val="Oplysninger"/>
    <w:basedOn w:val="Normal"/>
    <w:qFormat/>
    <w:rsid w:val="00C520A7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C520A7"/>
    <w:rPr>
      <w:rFonts w:ascii="Franklin Gothic Book" w:hAnsi="Franklin Gothic Book"/>
      <w:color w:val="808080"/>
    </w:rPr>
  </w:style>
  <w:style w:type="table" w:styleId="ListTable6Colorful">
    <w:name w:val="List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edskrift">
    <w:name w:val="Fed skrift"/>
    <w:uiPriority w:val="1"/>
    <w:qFormat/>
    <w:rsid w:val="00C520A7"/>
    <w:rPr>
      <w:rFonts w:ascii="Franklin Gothic Book" w:hAnsi="Franklin Gothic Book"/>
      <w:b/>
      <w:color w:val="auto"/>
    </w:rPr>
  </w:style>
  <w:style w:type="character" w:styleId="Mention">
    <w:name w:val="Mention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C520A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520A7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20A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20A7"/>
    <w:rPr>
      <w:rFonts w:ascii="Franklin Gothic Book" w:hAnsi="Franklin Gothic Book"/>
      <w:i/>
      <w:iCs/>
      <w:sz w:val="24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520A7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character" w:styleId="HTMLKeyboard">
    <w:name w:val="HTML Keyboard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0A7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C520A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520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C520A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C520A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C520A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C520A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C520A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C520A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C520A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0A7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520A7"/>
    <w:rPr>
      <w:rFonts w:ascii="Franklin Gothic Book" w:hAnsi="Franklin Gothic Book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520A7"/>
    <w:rPr>
      <w:rFonts w:ascii="Franklin Gothic Book" w:hAnsi="Franklin Gothic Book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520A7"/>
  </w:style>
  <w:style w:type="character" w:styleId="BookTitle">
    <w:name w:val="Book Title"/>
    <w:basedOn w:val="DefaultParagraphFont"/>
    <w:uiPriority w:val="33"/>
    <w:semiHidden/>
    <w:unhideWhenUsed/>
    <w:qFormat/>
    <w:rsid w:val="00C520A7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2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20A7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C520A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C520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520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520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520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520A7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52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520A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52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C520A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20A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20A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20A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20A7"/>
    <w:pPr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520A7"/>
    <w:pPr>
      <w:ind w:left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520A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20A7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20A7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20A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20A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20A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20A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20A7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20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20A7"/>
    <w:rPr>
      <w:rFonts w:ascii="Franklin Gothic Book" w:hAnsi="Franklin Gothic Book"/>
      <w:color w:val="5A5A5A" w:themeColor="text1" w:themeTint="A5"/>
      <w:spacing w:val="15"/>
    </w:rPr>
  </w:style>
  <w:style w:type="table" w:styleId="TableClassic1">
    <w:name w:val="Table Classic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52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C520A7"/>
    <w:pPr>
      <w:spacing w:after="0"/>
    </w:pPr>
  </w:style>
  <w:style w:type="paragraph" w:styleId="MacroText">
    <w:name w:val="macro"/>
    <w:link w:val="MacroTextChar"/>
    <w:uiPriority w:val="99"/>
    <w:semiHidden/>
    <w:unhideWhenUsed/>
    <w:rsid w:val="00C520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20A7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520A7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C520A7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520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520A7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C520A7"/>
    <w:rPr>
      <w:rFonts w:ascii="Franklin Gothic Book" w:hAnsi="Franklin Gothic Book"/>
      <w:i/>
      <w:iCs/>
    </w:rPr>
  </w:style>
  <w:style w:type="table" w:styleId="ColorfulList">
    <w:name w:val="Colorful List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C52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520A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520A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7"/>
    <w:rPr>
      <w:rFonts w:ascii="Franklin Gothic Book" w:hAnsi="Franklin Gothic Book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20A7"/>
    <w:rPr>
      <w:rFonts w:ascii="Franklin Gothic Book" w:hAnsi="Franklin Gothic Book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C520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ckText">
    <w:name w:val="Block Text"/>
    <w:basedOn w:val="Normal"/>
    <w:uiPriority w:val="99"/>
    <w:semiHidden/>
    <w:unhideWhenUsed/>
    <w:rsid w:val="00C520A7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20A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0A7"/>
    <w:rPr>
      <w:rFonts w:ascii="Microsoft YaHei UI" w:eastAsia="Microsoft YaHei UI" w:hAnsi="Microsoft YaHei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0A7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0A7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C520A7"/>
    <w:pPr>
      <w:numPr>
        <w:numId w:val="14"/>
      </w:numPr>
    </w:pPr>
  </w:style>
  <w:style w:type="table" w:styleId="PlainTable1">
    <w:name w:val="Plain Table 1"/>
    <w:basedOn w:val="TableNormal"/>
    <w:uiPriority w:val="41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99"/>
    <w:semiHidden/>
    <w:qFormat/>
    <w:rsid w:val="00C520A7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20A7"/>
  </w:style>
  <w:style w:type="character" w:customStyle="1" w:styleId="DateChar">
    <w:name w:val="Date Char"/>
    <w:basedOn w:val="DefaultParagraphFont"/>
    <w:link w:val="Date"/>
    <w:uiPriority w:val="99"/>
    <w:semiHidden/>
    <w:rsid w:val="00C520A7"/>
    <w:rPr>
      <w:rFonts w:ascii="Franklin Gothic Book" w:hAnsi="Franklin Gothic Book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20A7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0A7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0A7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0A7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DefaultParagraphFont"/>
    <w:uiPriority w:val="99"/>
    <w:semiHidden/>
    <w:unhideWhenUsed/>
    <w:rsid w:val="00C520A7"/>
    <w:rPr>
      <w:rFonts w:ascii="Franklin Gothic Book" w:hAnsi="Franklin Gothic Book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C520A7"/>
    <w:rPr>
      <w:rFonts w:ascii="Franklin Gothic Book" w:hAnsi="Franklin Gothic Book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520A7"/>
  </w:style>
  <w:style w:type="character" w:customStyle="1" w:styleId="BodyTextChar">
    <w:name w:val="Body Text Char"/>
    <w:basedOn w:val="DefaultParagraphFont"/>
    <w:link w:val="BodyTex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20A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20A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20A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20A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20A7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20A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20A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C520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20A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ntemporary">
    <w:name w:val="Table Contemporary"/>
    <w:basedOn w:val="TableNormal"/>
    <w:uiPriority w:val="99"/>
    <w:semiHidden/>
    <w:unhideWhenUsed/>
    <w:rsid w:val="00C52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520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20A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20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lumns1">
    <w:name w:val="Table Columns 1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520A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520A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Simple1">
    <w:name w:val="Table Simple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52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52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52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0A7"/>
    <w:rPr>
      <w:rFonts w:ascii="Franklin Gothic Medium" w:eastAsiaTheme="majorEastAsia" w:hAnsi="Franklin Gothic Medium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20A7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520A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520A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520A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52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table" w:styleId="Table3Deffects1">
    <w:name w:val="Table 3D effects 1"/>
    <w:basedOn w:val="TableNormal"/>
    <w:uiPriority w:val="99"/>
    <w:semiHidden/>
    <w:unhideWhenUsed/>
    <w:rsid w:val="00C520A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520A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520A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unhideWhenUsed/>
    <w:qFormat/>
    <w:rsid w:val="00C520A7"/>
    <w:rPr>
      <w:rFonts w:ascii="Franklin Gothic Book" w:hAnsi="Franklin Gothic Book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20A7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520A7"/>
    <w:rPr>
      <w:rFonts w:ascii="Franklin Gothic Book" w:hAnsi="Franklin Gothic Book"/>
      <w:color w:val="05D74D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t\source\repos\DMOoF25-T11-2\GettingReal\documentation\metting\Dagsor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49A5696F704F0A8A9D3D2087E2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8B95-F836-4F66-B39D-E171B8B2D091}"/>
      </w:docPartPr>
      <w:docPartBody>
        <w:p w:rsidR="00000000" w:rsidRDefault="00000000">
          <w:pPr>
            <w:pStyle w:val="F149A5696F704F0A8A9D3D2087E2AFD5"/>
          </w:pPr>
          <w:r w:rsidRPr="00FA550B">
            <w:rPr>
              <w:rStyle w:val="Fedskrift"/>
              <w:lang w:bidi="da-DK"/>
            </w:rPr>
            <w:t>Dato:</w:t>
          </w:r>
        </w:p>
      </w:docPartBody>
    </w:docPart>
    <w:docPart>
      <w:docPartPr>
        <w:name w:val="74064002699A4B1180803EBE78653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4CB1-585C-415E-8047-3EFC4675B427}"/>
      </w:docPartPr>
      <w:docPartBody>
        <w:p w:rsidR="00000000" w:rsidRDefault="00000000">
          <w:pPr>
            <w:pStyle w:val="74064002699A4B1180803EBE78653A78"/>
          </w:pPr>
          <w:r w:rsidRPr="00FA550B">
            <w:rPr>
              <w:rStyle w:val="Fedskrift"/>
              <w:lang w:bidi="da-DK"/>
            </w:rPr>
            <w:t>Tid:</w:t>
          </w:r>
        </w:p>
      </w:docPartBody>
    </w:docPart>
    <w:docPart>
      <w:docPartPr>
        <w:name w:val="2C732885A9F94B99BF876214F5E61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3A627-9D5A-4CBF-AC47-1804517ADEF1}"/>
      </w:docPartPr>
      <w:docPartBody>
        <w:p w:rsidR="00000000" w:rsidRDefault="00000000">
          <w:pPr>
            <w:pStyle w:val="2C732885A9F94B99BF876214F5E61148"/>
          </w:pPr>
          <w:r w:rsidRPr="00FA550B">
            <w:rPr>
              <w:rStyle w:val="Fedskrift"/>
              <w:lang w:bidi="da-DK"/>
            </w:rPr>
            <w:t>Mødeleder:</w:t>
          </w:r>
        </w:p>
      </w:docPartBody>
    </w:docPart>
    <w:docPart>
      <w:docPartPr>
        <w:name w:val="959A707FEC564FC0B0CFBCF6F95A5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C5741-D9AE-46B7-AA92-ABD1AA975207}"/>
      </w:docPartPr>
      <w:docPartBody>
        <w:p w:rsidR="00000000" w:rsidRDefault="00000000">
          <w:pPr>
            <w:pStyle w:val="959A707FEC564FC0B0CFBCF6F95A55B4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0B104188979648C997960EEBCD6B8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3564-7AE3-46E3-AB5C-CC5EDB73D463}"/>
      </w:docPartPr>
      <w:docPartBody>
        <w:p w:rsidR="00000000" w:rsidRDefault="00000000">
          <w:pPr>
            <w:pStyle w:val="0B104188979648C997960EEBCD6B83AB"/>
          </w:pPr>
          <w:r w:rsidRPr="00FA550B">
            <w:rPr>
              <w:lang w:bidi="da-DK"/>
            </w:rPr>
            <w:t>Punkt</w:t>
          </w:r>
        </w:p>
      </w:docPartBody>
    </w:docPart>
    <w:docPart>
      <w:docPartPr>
        <w:name w:val="FBF94BC6155A48AAB15D7360228F2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E0F69-A688-4413-95F3-1F66D03A4F91}"/>
      </w:docPartPr>
      <w:docPartBody>
        <w:p w:rsidR="00000000" w:rsidRDefault="00000000">
          <w:pPr>
            <w:pStyle w:val="FBF94BC6155A48AAB15D7360228F29FF"/>
          </w:pPr>
          <w:r w:rsidRPr="00FA550B">
            <w:rPr>
              <w:lang w:bidi="da-DK"/>
            </w:rPr>
            <w:t>Ejer</w:t>
          </w:r>
        </w:p>
      </w:docPartBody>
    </w:docPart>
    <w:docPart>
      <w:docPartPr>
        <w:name w:val="B807A6D5B9CA4124ADBA03F7223F3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26253-5957-41CD-A76D-629F461F2128}"/>
      </w:docPartPr>
      <w:docPartBody>
        <w:p w:rsidR="00000000" w:rsidRDefault="00000000">
          <w:pPr>
            <w:pStyle w:val="B807A6D5B9CA4124ADBA03F7223F3216"/>
          </w:pPr>
          <w:r w:rsidRPr="00FA550B">
            <w:rPr>
              <w:lang w:bidi="da-DK"/>
            </w:rPr>
            <w:t>Velkomst</w:t>
          </w:r>
        </w:p>
      </w:docPartBody>
    </w:docPart>
    <w:docPart>
      <w:docPartPr>
        <w:name w:val="B48FB07C5EE54AED82BFDA785AAE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BC0CB-F64A-4798-BE5E-58421B86CCAC}"/>
      </w:docPartPr>
      <w:docPartBody>
        <w:p w:rsidR="00000000" w:rsidRDefault="00000000">
          <w:pPr>
            <w:pStyle w:val="B48FB07C5EE54AED82BFDA785AAE4C0C"/>
          </w:pPr>
          <w:r w:rsidRPr="00FA550B">
            <w:rPr>
              <w:lang w:bidi="da-DK"/>
            </w:rPr>
            <w:t>Mødet hæves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39"/>
    <w:rsid w:val="001F430A"/>
    <w:rsid w:val="009A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ED8776622438D9C68D10B9AA0E77F">
    <w:name w:val="526ED8776622438D9C68D10B9AA0E77F"/>
  </w:style>
  <w:style w:type="character" w:customStyle="1" w:styleId="Fedskrift">
    <w:name w:val="Fed skrift"/>
    <w:uiPriority w:val="1"/>
    <w:qFormat/>
    <w:rPr>
      <w:rFonts w:ascii="Franklin Gothic Book" w:hAnsi="Franklin Gothic Book"/>
      <w:b/>
      <w:color w:val="auto"/>
    </w:rPr>
  </w:style>
  <w:style w:type="paragraph" w:customStyle="1" w:styleId="F149A5696F704F0A8A9D3D2087E2AFD5">
    <w:name w:val="F149A5696F704F0A8A9D3D2087E2AFD5"/>
  </w:style>
  <w:style w:type="paragraph" w:customStyle="1" w:styleId="74064002699A4B1180803EBE78653A78">
    <w:name w:val="74064002699A4B1180803EBE78653A78"/>
  </w:style>
  <w:style w:type="paragraph" w:customStyle="1" w:styleId="2C732885A9F94B99BF876214F5E61148">
    <w:name w:val="2C732885A9F94B99BF876214F5E61148"/>
  </w:style>
  <w:style w:type="paragraph" w:customStyle="1" w:styleId="959A707FEC564FC0B0CFBCF6F95A55B4">
    <w:name w:val="959A707FEC564FC0B0CFBCF6F95A55B4"/>
  </w:style>
  <w:style w:type="paragraph" w:customStyle="1" w:styleId="0B104188979648C997960EEBCD6B83AB">
    <w:name w:val="0B104188979648C997960EEBCD6B83AB"/>
  </w:style>
  <w:style w:type="paragraph" w:customStyle="1" w:styleId="FBF94BC6155A48AAB15D7360228F29FF">
    <w:name w:val="FBF94BC6155A48AAB15D7360228F29FF"/>
  </w:style>
  <w:style w:type="paragraph" w:customStyle="1" w:styleId="B807A6D5B9CA4124ADBA03F7223F3216">
    <w:name w:val="B807A6D5B9CA4124ADBA03F7223F3216"/>
  </w:style>
  <w:style w:type="paragraph" w:customStyle="1" w:styleId="B48FB07C5EE54AED82BFDA785AAE4C0C">
    <w:name w:val="B48FB07C5EE54AED82BFDA785AAE4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3B1BA8-AE93-4794-8B8D-CFA53E359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56f0-f6d0-4b85-be23-105ff06c4fc3"/>
    <ds:schemaRef ds:uri="a3d54aec-8aea-4cb7-9992-1f0d5b33a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a3d54aec-8aea-4cb7-9992-1f0d5b33adb3"/>
    <ds:schemaRef ds:uri="f36856f0-f6d0-4b85-be23-105ff06c4f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Dagsorden.dotx</Template>
  <TotalTime>33</TotalTime>
  <Pages>2</Pages>
  <Words>175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Tirsvad Nielsen</dc:creator>
  <cp:keywords/>
  <dc:description/>
  <cp:lastModifiedBy>Jens Tirsvad Nielsen</cp:lastModifiedBy>
  <cp:revision>4</cp:revision>
  <dcterms:created xsi:type="dcterms:W3CDTF">2025-04-25T01:40:00Z</dcterms:created>
  <dcterms:modified xsi:type="dcterms:W3CDTF">2025-04-25T02:12:00Z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