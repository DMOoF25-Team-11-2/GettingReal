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41A6A" w14:textId="088B9AA6" w:rsidR="00EF36A5" w:rsidRPr="00887EC8" w:rsidRDefault="00481E10" w:rsidP="00AB4981">
      <w:pPr>
        <w:pStyle w:val="Title"/>
      </w:pPr>
      <w:r>
        <w:t>Team 11</w:t>
      </w:r>
      <w:r w:rsidR="00383D11">
        <w:t xml:space="preserve"> – Getting Real</w:t>
      </w:r>
    </w:p>
    <w:sdt>
      <w:sdtPr>
        <w:id w:val="515582267"/>
        <w:placeholder>
          <w:docPart w:val="C93F245048BF44D7AEEA20377B5A5A4C"/>
        </w:placeholder>
        <w:temporary/>
        <w:showingPlcHdr/>
        <w15:appearance w15:val="hidden"/>
      </w:sdtPr>
      <w:sdtContent>
        <w:p w14:paraId="10061480" w14:textId="77777777" w:rsidR="00EF36A5" w:rsidRPr="00887EC8" w:rsidRDefault="004129B7" w:rsidP="004129B7">
          <w:pPr>
            <w:pStyle w:val="Title"/>
          </w:pPr>
          <w:r w:rsidRPr="00887EC8">
            <w:rPr>
              <w:lang w:bidi="da-DK"/>
            </w:rPr>
            <w:t>Dagsorden</w:t>
          </w:r>
        </w:p>
      </w:sdtContent>
    </w:sdt>
    <w:p w14:paraId="544D2A9F" w14:textId="0BF39619" w:rsidR="00EF36A5" w:rsidRPr="00887EC8" w:rsidRDefault="00000000" w:rsidP="004129B7">
      <w:pPr>
        <w:pStyle w:val="Oplysninger"/>
      </w:pPr>
      <w:sdt>
        <w:sdtPr>
          <w:rPr>
            <w:rStyle w:val="Fedskrift"/>
          </w:rPr>
          <w:id w:val="-2126385715"/>
          <w:placeholder>
            <w:docPart w:val="52D76093B73D4C1782D15016F73E6814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Dato:</w:t>
          </w:r>
        </w:sdtContent>
      </w:sdt>
      <w:r w:rsidR="00383D11">
        <w:t>21-04-2025</w:t>
      </w:r>
    </w:p>
    <w:p w14:paraId="2F68F17A" w14:textId="4AE7BA34" w:rsidR="00BF444E" w:rsidRPr="00887EC8" w:rsidRDefault="00000000" w:rsidP="00BF444E">
      <w:pPr>
        <w:pStyle w:val="Oplysninger"/>
      </w:pPr>
      <w:sdt>
        <w:sdtPr>
          <w:rPr>
            <w:rStyle w:val="Fedskrift"/>
          </w:rPr>
          <w:id w:val="-318193952"/>
          <w:placeholder>
            <w:docPart w:val="B0ADF7E0CE82481891915AF93DE066F2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Tid: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383D11">
        <w:t>10:00</w:t>
      </w:r>
    </w:p>
    <w:p w14:paraId="68049562" w14:textId="77777777" w:rsidR="00EF36A5" w:rsidRDefault="00000000" w:rsidP="00AB4981">
      <w:pPr>
        <w:pStyle w:val="Oplysninger"/>
      </w:pPr>
      <w:sdt>
        <w:sdtPr>
          <w:rPr>
            <w:rStyle w:val="Fedskrift"/>
          </w:rPr>
          <w:id w:val="773829807"/>
          <w:placeholder>
            <w:docPart w:val="03C6856DC9C74DD1ABD638E23C57009D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Mødeleder: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481E10">
        <w:t>Facilitator</w:t>
      </w:r>
    </w:p>
    <w:p w14:paraId="12E3B60F" w14:textId="77777777" w:rsidR="00481E10" w:rsidRPr="00887EC8" w:rsidRDefault="00481E10" w:rsidP="00AB4981">
      <w:pPr>
        <w:pStyle w:val="Oplysninger"/>
      </w:pPr>
      <w:r w:rsidRPr="00481E10">
        <w:rPr>
          <w:b/>
          <w:bCs/>
        </w:rPr>
        <w:t>Indkaldte:</w:t>
      </w:r>
      <w:r>
        <w:t xml:space="preserve"> Team 11</w:t>
      </w:r>
      <w:r>
        <w:br/>
      </w:r>
      <w:r w:rsidRPr="00481E10">
        <w:rPr>
          <w:b/>
          <w:bCs/>
        </w:rPr>
        <w:t>Gæst:</w:t>
      </w:r>
    </w:p>
    <w:tbl>
      <w:tblPr>
        <w:tblStyle w:val="ListTable6Colorful"/>
        <w:tblW w:w="4986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 over punkter på dagsorden"/>
      </w:tblPr>
      <w:tblGrid>
        <w:gridCol w:w="1395"/>
        <w:gridCol w:w="6214"/>
        <w:gridCol w:w="1392"/>
      </w:tblGrid>
      <w:tr w:rsidR="00D0550B" w:rsidRPr="00887EC8" w14:paraId="47C85225" w14:textId="77777777" w:rsidTr="0048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395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Tidspunkt:"/>
              <w:tag w:val="Klokkeslæt:"/>
              <w:id w:val="-718661838"/>
              <w:placeholder>
                <w:docPart w:val="C69882C51BA5403181DB2A15BF3A88CE"/>
              </w:placeholder>
              <w:temporary/>
              <w:showingPlcHdr/>
              <w15:appearance w15:val="hidden"/>
            </w:sdtPr>
            <w:sdtContent>
              <w:p w14:paraId="44CC0EAD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Tidspunkt</w:t>
                </w:r>
              </w:p>
            </w:sdtContent>
          </w:sdt>
        </w:tc>
        <w:tc>
          <w:tcPr>
            <w:tcW w:w="621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Punkt:"/>
              <w:tag w:val="Punkt:"/>
              <w:id w:val="614954302"/>
              <w:placeholder>
                <w:docPart w:val="8989DFA0FC9D451BB02513C007CAB5E2"/>
              </w:placeholder>
              <w:temporary/>
              <w:showingPlcHdr/>
              <w15:appearance w15:val="hidden"/>
            </w:sdtPr>
            <w:sdtContent>
              <w:p w14:paraId="635BE9A6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Punkt</w:t>
                </w:r>
              </w:p>
            </w:sdtContent>
          </w:sdt>
        </w:tc>
        <w:tc>
          <w:tcPr>
            <w:tcW w:w="1392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Ejer:"/>
              <w:tag w:val="Ejer:"/>
              <w:id w:val="355778012"/>
              <w:placeholder>
                <w:docPart w:val="78E2FBF90A1F434580523FDF8B538AC1"/>
              </w:placeholder>
              <w:temporary/>
              <w:showingPlcHdr/>
              <w15:appearance w15:val="hidden"/>
            </w:sdtPr>
            <w:sdtContent>
              <w:p w14:paraId="581F673C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Ejer</w:t>
                </w:r>
              </w:p>
            </w:sdtContent>
          </w:sdt>
        </w:tc>
      </w:tr>
      <w:tr w:rsidR="00D0550B" w:rsidRPr="00887EC8" w14:paraId="17907028" w14:textId="77777777" w:rsidTr="00481E10">
        <w:trPr>
          <w:trHeight w:val="360"/>
        </w:trPr>
        <w:tc>
          <w:tcPr>
            <w:tcW w:w="1395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6B043E1D" w14:textId="7404A6CF" w:rsidR="00D0550B" w:rsidRPr="00887EC8" w:rsidRDefault="00383D11" w:rsidP="00D0550B">
            <w:r>
              <w:t>10</w:t>
            </w:r>
            <w:r w:rsidR="00481E10">
              <w:t>:00</w:t>
            </w:r>
          </w:p>
        </w:tc>
        <w:sdt>
          <w:sdtPr>
            <w:alias w:val="Angiv punkt her:"/>
            <w:tag w:val="Angiv punkt her:"/>
            <w:id w:val="45959646"/>
            <w:placeholder>
              <w:docPart w:val="BD0701456EC84444904F8FFAB40B951B"/>
            </w:placeholder>
            <w:temporary/>
            <w:showingPlcHdr/>
            <w15:appearance w15:val="hidden"/>
          </w:sdtPr>
          <w:sdtContent>
            <w:tc>
              <w:tcPr>
                <w:tcW w:w="6214" w:type="dxa"/>
                <w:tcBorders>
                  <w:top w:val="single" w:sz="18" w:space="0" w:color="44546A" w:themeColor="text2"/>
                  <w:bottom w:val="single" w:sz="2" w:space="0" w:color="44546A" w:themeColor="text2"/>
                </w:tcBorders>
                <w:vAlign w:val="center"/>
              </w:tcPr>
              <w:p w14:paraId="1CCFD539" w14:textId="77777777" w:rsidR="00D0550B" w:rsidRPr="00887EC8" w:rsidRDefault="00D0550B" w:rsidP="00D0550B">
                <w:r w:rsidRPr="00887EC8">
                  <w:rPr>
                    <w:lang w:bidi="da-DK"/>
                  </w:rPr>
                  <w:t>Velkomst</w:t>
                </w:r>
              </w:p>
            </w:tc>
          </w:sdtContent>
        </w:sdt>
        <w:tc>
          <w:tcPr>
            <w:tcW w:w="1392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6C33BAC1" w14:textId="77777777" w:rsidR="00D0550B" w:rsidRPr="00887EC8" w:rsidRDefault="00481E10" w:rsidP="00D0550B">
            <w:r>
              <w:t>Facilitator</w:t>
            </w:r>
          </w:p>
        </w:tc>
      </w:tr>
      <w:tr w:rsidR="00D0550B" w:rsidRPr="00887EC8" w14:paraId="2C97A592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B2B73B1" w14:textId="7EC8E25A" w:rsidR="00D0550B" w:rsidRPr="00887EC8" w:rsidRDefault="00383D11" w:rsidP="00D0550B">
            <w:r>
              <w:t>10</w:t>
            </w:r>
            <w:r w:rsidR="00481E10">
              <w:t>:05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D0219E0" w14:textId="77777777" w:rsidR="00D0550B" w:rsidRPr="00420E5B" w:rsidRDefault="00481E10" w:rsidP="00D0550B">
            <w:pPr>
              <w:rPr>
                <w:rStyle w:val="Fedskrift"/>
              </w:rPr>
            </w:pPr>
            <w:r w:rsidRPr="00420E5B">
              <w:rPr>
                <w:rStyle w:val="Fedskrift"/>
              </w:rPr>
              <w:t>Valg af ordstyrer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4A798A5" w14:textId="77777777" w:rsidR="00D0550B" w:rsidRPr="00887EC8" w:rsidRDefault="00FB42EA" w:rsidP="00D0550B">
            <w:r>
              <w:t>Facilitator</w:t>
            </w:r>
          </w:p>
        </w:tc>
      </w:tr>
      <w:tr w:rsidR="00D0550B" w:rsidRPr="00887EC8" w14:paraId="03D216CC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0B78B49" w14:textId="63F0C9D8" w:rsidR="00D0550B" w:rsidRPr="00887EC8" w:rsidRDefault="00383D11" w:rsidP="00D0550B">
            <w:r>
              <w:t>10</w:t>
            </w:r>
            <w:r w:rsidR="002D05C7">
              <w:t>:10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7B4CC8D" w14:textId="77777777" w:rsidR="001E378F" w:rsidRDefault="00383D11" w:rsidP="001E378F">
            <w:pPr>
              <w:rPr>
                <w:rStyle w:val="Fedskrift"/>
              </w:rPr>
            </w:pPr>
            <w:r w:rsidRPr="00383D11">
              <w:rPr>
                <w:rStyle w:val="Fedskrift"/>
              </w:rPr>
              <w:t>Rammerne for projektet</w:t>
            </w:r>
          </w:p>
          <w:p w14:paraId="4BB6B73F" w14:textId="3E17FE30" w:rsidR="00383D11" w:rsidRDefault="00383D11" w:rsidP="001E378F">
            <w:pPr>
              <w:pStyle w:val="ListParagraph"/>
              <w:numPr>
                <w:ilvl w:val="0"/>
                <w:numId w:val="20"/>
              </w:numPr>
              <w:rPr>
                <w:rStyle w:val="Fedskrift"/>
              </w:rPr>
            </w:pPr>
            <w:r w:rsidRPr="00383D11">
              <w:rPr>
                <w:rStyle w:val="Fedskrift"/>
              </w:rPr>
              <w:t>Hvor mange timer kan man afsætte til projektet</w:t>
            </w:r>
          </w:p>
          <w:p w14:paraId="2C6740AB" w14:textId="15D6BE8A" w:rsidR="00FE1CFE" w:rsidRPr="001E378F" w:rsidRDefault="00383D11" w:rsidP="001E378F">
            <w:pPr>
              <w:pStyle w:val="ListParagraph"/>
              <w:numPr>
                <w:ilvl w:val="0"/>
                <w:numId w:val="20"/>
              </w:numPr>
            </w:pPr>
            <w:r w:rsidRPr="00383D11">
              <w:rPr>
                <w:rStyle w:val="Fedskrift"/>
              </w:rPr>
              <w:t>Hvornår er man på teams men</w:t>
            </w:r>
            <w:r>
              <w:rPr>
                <w:rStyle w:val="Fedskrift"/>
              </w:rPr>
              <w:t>s</w:t>
            </w:r>
            <w:r w:rsidRPr="00383D11">
              <w:rPr>
                <w:rStyle w:val="Fedskrift"/>
              </w:rPr>
              <w:t xml:space="preserve"> man arbejde</w:t>
            </w:r>
            <w:r>
              <w:rPr>
                <w:rStyle w:val="Fedskrift"/>
              </w:rPr>
              <w:t>r</w:t>
            </w:r>
            <w:r w:rsidRPr="00383D11">
              <w:rPr>
                <w:rStyle w:val="Fedskrift"/>
              </w:rPr>
              <w:br/>
            </w:r>
            <w:r w:rsidRPr="001E378F">
              <w:t>(Hvis nogen har brug for sparring)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028AF19" w14:textId="62F982CB" w:rsidR="00D0550B" w:rsidRPr="00887EC8" w:rsidRDefault="00383D11" w:rsidP="00D0550B">
            <w:r>
              <w:t>Jens</w:t>
            </w:r>
          </w:p>
        </w:tc>
      </w:tr>
      <w:tr w:rsidR="00D0550B" w:rsidRPr="00887EC8" w14:paraId="44F23ADF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DC132E1" w14:textId="2DC14E13" w:rsidR="00D0550B" w:rsidRPr="00887EC8" w:rsidRDefault="00383D11" w:rsidP="00D0550B">
            <w:r>
              <w:t>10:30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F7697E6" w14:textId="77777777" w:rsidR="00383D11" w:rsidRPr="001E378F" w:rsidRDefault="00383D11" w:rsidP="00383D11">
            <w:pPr>
              <w:rPr>
                <w:rStyle w:val="Fedskrift"/>
              </w:rPr>
            </w:pPr>
            <w:r w:rsidRPr="001E378F">
              <w:rPr>
                <w:rStyle w:val="Fedskrift"/>
              </w:rPr>
              <w:t>Teknologier vi skal anvende</w:t>
            </w:r>
          </w:p>
          <w:p w14:paraId="1F6BB4F1" w14:textId="70D05C54" w:rsidR="00383D11" w:rsidRPr="001E378F" w:rsidRDefault="00383D11" w:rsidP="00383D11">
            <w:pPr>
              <w:pStyle w:val="ListParagraph"/>
              <w:numPr>
                <w:ilvl w:val="0"/>
                <w:numId w:val="17"/>
              </w:numPr>
              <w:rPr>
                <w:rStyle w:val="Fedskrift"/>
              </w:rPr>
            </w:pPr>
            <w:r w:rsidRPr="001E378F">
              <w:rPr>
                <w:rStyle w:val="Fedskrift"/>
              </w:rPr>
              <w:t xml:space="preserve">Github for </w:t>
            </w:r>
            <w:r w:rsidR="001E378F" w:rsidRPr="001E378F">
              <w:rPr>
                <w:rStyle w:val="Fedskrift"/>
              </w:rPr>
              <w:t>version styring</w:t>
            </w:r>
          </w:p>
          <w:p w14:paraId="6BD43502" w14:textId="4498EF1C" w:rsidR="001E378F" w:rsidRPr="001E378F" w:rsidRDefault="001E378F" w:rsidP="00383D11">
            <w:pPr>
              <w:pStyle w:val="ListParagraph"/>
              <w:numPr>
                <w:ilvl w:val="0"/>
                <w:numId w:val="17"/>
              </w:numPr>
              <w:rPr>
                <w:rStyle w:val="Fedskrift"/>
              </w:rPr>
            </w:pPr>
            <w:r w:rsidRPr="001E378F">
              <w:rPr>
                <w:rStyle w:val="Fedskrift"/>
              </w:rPr>
              <w:t>Scrumboard på github?</w:t>
            </w:r>
            <w:r w:rsidRPr="001E378F">
              <w:rPr>
                <w:rStyle w:val="Fedskrift"/>
              </w:rPr>
              <w:br/>
              <w:t>(Den er oprettet hvis vi vil bruge den. Det smarte er at man kan lave branches ud fra opgaver der er i Scrum.</w:t>
            </w:r>
            <w:r w:rsidRPr="001E378F">
              <w:rPr>
                <w:rStyle w:val="Fedskrift"/>
              </w:rPr>
              <w:br/>
              <w:t>Man kan lave #tag + nummer på Scrum opgave for at linke disse.)</w:t>
            </w:r>
          </w:p>
          <w:p w14:paraId="3D0C1E08" w14:textId="47D169E8" w:rsidR="00383D11" w:rsidRPr="001E378F" w:rsidRDefault="00383D11" w:rsidP="001E378F">
            <w:pPr>
              <w:pStyle w:val="ListParagraph"/>
              <w:numPr>
                <w:ilvl w:val="0"/>
                <w:numId w:val="17"/>
              </w:numPr>
            </w:pPr>
            <w:r w:rsidRPr="001E378F">
              <w:rPr>
                <w:rStyle w:val="Fedskrift"/>
              </w:rPr>
              <w:t>For diagrammer (Mermaid andre forslag?)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4E8E051" w14:textId="08231E26" w:rsidR="00D0550B" w:rsidRPr="00887EC8" w:rsidRDefault="00383D11" w:rsidP="00D0550B">
            <w:r>
              <w:t>Jens</w:t>
            </w:r>
          </w:p>
        </w:tc>
      </w:tr>
      <w:tr w:rsidR="00D0550B" w:rsidRPr="00887EC8" w14:paraId="071846E8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BC966BD" w14:textId="3FCF63CC" w:rsidR="00D0550B" w:rsidRPr="00887EC8" w:rsidRDefault="001E378F" w:rsidP="00D0550B">
            <w:r>
              <w:t>11:30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CFE60DC" w14:textId="5802FAB3" w:rsidR="00FE1CFE" w:rsidRPr="00FE1CFE" w:rsidRDefault="001E378F" w:rsidP="00D0550B">
            <w:r>
              <w:t>5 minutters pause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5D6A8D8" w14:textId="77777777" w:rsidR="00D0550B" w:rsidRPr="00887EC8" w:rsidRDefault="00D0550B" w:rsidP="00D0550B"/>
        </w:tc>
      </w:tr>
      <w:tr w:rsidR="00D0550B" w:rsidRPr="00887EC8" w14:paraId="0DAAA0AB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964DCFD" w14:textId="0A6BBA9E" w:rsidR="00D0550B" w:rsidRPr="00887EC8" w:rsidRDefault="001E378F" w:rsidP="00D0550B">
            <w:r>
              <w:t>11:35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3023A05" w14:textId="40A90F99" w:rsidR="00D0550B" w:rsidRPr="001E378F" w:rsidRDefault="001E378F" w:rsidP="00D0550B">
            <w:pPr>
              <w:rPr>
                <w:rStyle w:val="Fedskrift"/>
              </w:rPr>
            </w:pPr>
            <w:r w:rsidRPr="001E378F">
              <w:rPr>
                <w:rStyle w:val="Fedskrift"/>
              </w:rPr>
              <w:t>Opgavefordeling</w:t>
            </w:r>
          </w:p>
          <w:p w14:paraId="5D757936" w14:textId="77777777" w:rsidR="001E378F" w:rsidRPr="001E378F" w:rsidRDefault="001E378F" w:rsidP="001E378F">
            <w:pPr>
              <w:pStyle w:val="ListParagraph"/>
              <w:numPr>
                <w:ilvl w:val="0"/>
                <w:numId w:val="18"/>
              </w:numPr>
              <w:rPr>
                <w:rStyle w:val="Fedskrift"/>
              </w:rPr>
            </w:pPr>
            <w:r w:rsidRPr="001E378F">
              <w:rPr>
                <w:rStyle w:val="Fedskrift"/>
              </w:rPr>
              <w:t>Fordel opgave fra scrumboarded</w:t>
            </w:r>
          </w:p>
          <w:p w14:paraId="3D7EC448" w14:textId="0E3EA0B8" w:rsidR="001E378F" w:rsidRPr="001E378F" w:rsidRDefault="001E378F" w:rsidP="001E378F">
            <w:pPr>
              <w:pStyle w:val="ListParagraph"/>
              <w:numPr>
                <w:ilvl w:val="0"/>
                <w:numId w:val="18"/>
              </w:numPr>
              <w:rPr>
                <w:rStyle w:val="Fedskrift"/>
              </w:rPr>
            </w:pPr>
            <w:r w:rsidRPr="001E378F">
              <w:rPr>
                <w:rStyle w:val="Fedskrift"/>
              </w:rPr>
              <w:t>Fordel opgaver til løbende at opdatere vores rapport</w:t>
            </w:r>
            <w:r w:rsidRPr="001E378F">
              <w:rPr>
                <w:rStyle w:val="Fedskrift"/>
              </w:rPr>
              <w:br/>
              <w:t>(Hvor sikre vi ens typografi)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33CC6FD" w14:textId="34EA21E5" w:rsidR="00D0550B" w:rsidRPr="00887EC8" w:rsidRDefault="00AC6F2A" w:rsidP="00D0550B">
            <w:r>
              <w:t>Jens</w:t>
            </w:r>
          </w:p>
        </w:tc>
      </w:tr>
      <w:tr w:rsidR="00D0550B" w:rsidRPr="00887EC8" w14:paraId="26F3DC52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5E281E8" w14:textId="77777777" w:rsidR="00D0550B" w:rsidRPr="00887EC8" w:rsidRDefault="00D0550B" w:rsidP="00D0550B"/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D9E8D8E" w14:textId="77777777" w:rsidR="00D0550B" w:rsidRPr="00887EC8" w:rsidRDefault="00D0550B" w:rsidP="00D0550B"/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6A94620" w14:textId="77777777" w:rsidR="00D0550B" w:rsidRPr="00887EC8" w:rsidRDefault="00D0550B" w:rsidP="00D0550B"/>
        </w:tc>
      </w:tr>
      <w:tr w:rsidR="00D0550B" w:rsidRPr="00887EC8" w14:paraId="6564C437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457ED15" w14:textId="77777777" w:rsidR="00D0550B" w:rsidRPr="00887EC8" w:rsidRDefault="00D0550B" w:rsidP="00D0550B"/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C2F40C7" w14:textId="77777777" w:rsidR="00D0550B" w:rsidRPr="00887EC8" w:rsidRDefault="00D0550B" w:rsidP="00FB42E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BD4FFC3" w14:textId="77777777" w:rsidR="00D0550B" w:rsidRPr="00887EC8" w:rsidRDefault="00D0550B" w:rsidP="00D0550B"/>
        </w:tc>
      </w:tr>
      <w:tr w:rsidR="00420E5B" w:rsidRPr="00887EC8" w14:paraId="3F677A4F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5C84CDE" w14:textId="77777777" w:rsidR="00420E5B" w:rsidRPr="00887EC8" w:rsidRDefault="00420E5B" w:rsidP="00420E5B"/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399E93A" w14:textId="18254E7D" w:rsidR="00420E5B" w:rsidRPr="00887EC8" w:rsidRDefault="00420E5B" w:rsidP="00420E5B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295298A" w14:textId="2EA201A1" w:rsidR="00420E5B" w:rsidRPr="00887EC8" w:rsidRDefault="00420E5B" w:rsidP="00420E5B"/>
        </w:tc>
      </w:tr>
      <w:tr w:rsidR="00420E5B" w:rsidRPr="00887EC8" w14:paraId="13C1A2C4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FCC071B" w14:textId="77777777" w:rsidR="00420E5B" w:rsidRPr="00887EC8" w:rsidRDefault="00420E5B" w:rsidP="00420E5B"/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89FA8A2" w14:textId="77777777" w:rsidR="00EF189C" w:rsidRPr="00EF189C" w:rsidRDefault="00EF189C" w:rsidP="00420E5B"/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015148A" w14:textId="6A40D272" w:rsidR="00420E5B" w:rsidRPr="00887EC8" w:rsidRDefault="00420E5B" w:rsidP="00420E5B"/>
        </w:tc>
      </w:tr>
      <w:tr w:rsidR="00420E5B" w:rsidRPr="00887EC8" w14:paraId="50AE4F09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68DE843" w14:textId="04824F65" w:rsidR="00420E5B" w:rsidRPr="00887EC8" w:rsidRDefault="001E378F" w:rsidP="00420E5B">
            <w:r>
              <w:t>12:00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D140884" w14:textId="77777777" w:rsidR="00420E5B" w:rsidRPr="00420E5B" w:rsidRDefault="00420E5B" w:rsidP="00420E5B">
            <w:pPr>
              <w:rPr>
                <w:rStyle w:val="Fedskrift"/>
              </w:rPr>
            </w:pPr>
            <w:r w:rsidRPr="00420E5B">
              <w:rPr>
                <w:rStyle w:val="Fedskrift"/>
              </w:rPr>
              <w:t>Evt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4976FF1" w14:textId="77777777" w:rsidR="00420E5B" w:rsidRDefault="00420E5B" w:rsidP="00420E5B">
            <w:r>
              <w:t>Facilitator</w:t>
            </w:r>
          </w:p>
        </w:tc>
      </w:tr>
      <w:tr w:rsidR="00420E5B" w:rsidRPr="00887EC8" w14:paraId="18016F38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4A1AE7FB" w14:textId="429FC80F" w:rsidR="00420E5B" w:rsidRPr="00887EC8" w:rsidRDefault="001E378F" w:rsidP="00420E5B">
            <w:r>
              <w:t>12:10</w:t>
            </w:r>
          </w:p>
        </w:tc>
        <w:sdt>
          <w:sdtPr>
            <w:alias w:val="Angiv punkt her:"/>
            <w:tag w:val="Angiv punkt her:"/>
            <w:id w:val="1623811241"/>
            <w:placeholder>
              <w:docPart w:val="828EB15C84C546BDA5BE9EDED23DBC42"/>
            </w:placeholder>
            <w:temporary/>
            <w:showingPlcHdr/>
            <w15:appearance w15:val="hidden"/>
          </w:sdtPr>
          <w:sdtContent>
            <w:tc>
              <w:tcPr>
                <w:tcW w:w="6214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05426E9D" w14:textId="77777777" w:rsidR="00420E5B" w:rsidRPr="00887EC8" w:rsidRDefault="00420E5B" w:rsidP="00420E5B">
                <w:r w:rsidRPr="00887EC8">
                  <w:rPr>
                    <w:lang w:bidi="da-DK"/>
                  </w:rPr>
                  <w:t>Mødet hæves</w:t>
                </w:r>
              </w:p>
            </w:tc>
          </w:sdtContent>
        </w:sdt>
        <w:tc>
          <w:tcPr>
            <w:tcW w:w="1392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609A3C20" w14:textId="77777777" w:rsidR="00420E5B" w:rsidRPr="00887EC8" w:rsidRDefault="00420E5B" w:rsidP="00420E5B">
            <w:r>
              <w:t>Facilitator</w:t>
            </w:r>
          </w:p>
        </w:tc>
      </w:tr>
    </w:tbl>
    <w:p w14:paraId="0A1477C9" w14:textId="77777777" w:rsidR="00CA6B4F" w:rsidRDefault="00CA6B4F" w:rsidP="00D0550B"/>
    <w:p w14:paraId="28AB84FC" w14:textId="293BB67B" w:rsidR="001E378F" w:rsidRPr="00887EC8" w:rsidRDefault="001E378F" w:rsidP="00D0550B">
      <w:r>
        <w:t>Der skal skrives referat af emnerne skrevet med fed</w:t>
      </w:r>
    </w:p>
    <w:sectPr w:rsidR="001E378F" w:rsidRPr="00887EC8" w:rsidSect="005866F3">
      <w:headerReference w:type="default" r:id="rId10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846E6" w14:textId="77777777" w:rsidR="00DF1440" w:rsidRDefault="00DF1440">
      <w:pPr>
        <w:spacing w:after="0" w:line="240" w:lineRule="auto"/>
      </w:pPr>
      <w:r>
        <w:separator/>
      </w:r>
    </w:p>
  </w:endnote>
  <w:endnote w:type="continuationSeparator" w:id="0">
    <w:p w14:paraId="12327DB4" w14:textId="77777777" w:rsidR="00DF1440" w:rsidRDefault="00DF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88655" w14:textId="77777777" w:rsidR="00DF1440" w:rsidRDefault="00DF1440">
      <w:pPr>
        <w:spacing w:after="0" w:line="240" w:lineRule="auto"/>
      </w:pPr>
      <w:r>
        <w:separator/>
      </w:r>
    </w:p>
  </w:footnote>
  <w:footnote w:type="continuationSeparator" w:id="0">
    <w:p w14:paraId="3B0507CB" w14:textId="77777777" w:rsidR="00DF1440" w:rsidRDefault="00DF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C6E66" w14:textId="77777777" w:rsidR="00EF36A5" w:rsidRPr="00C520A7" w:rsidRDefault="00EF36A5">
    <w:pPr>
      <w:pStyle w:val="Header"/>
      <w:rPr>
        <w:lang w:val="cs-CZ"/>
      </w:rPr>
    </w:pPr>
    <w:r w:rsidRPr="00C520A7">
      <w:rPr>
        <w:noProof/>
        <w:color w:val="auto"/>
        <w:lang w:val="cs-CZ" w:bidi="da-DK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85BEFF" wp14:editId="2FFD0A0A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upp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Kombinationstegning: Figur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Kombinationstegning: Figur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Kombinationstegning: Figur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Kombinationstegning: Figur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Kombinationstegning: Figur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Lige forbindelse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3F56A1B1" id="Gruppe 6" o:spid="_x0000_s1026" alt="&quot;&quot;" style="position:absolute;margin-left:-24.1pt;margin-top:-9.35pt;width:765.35pt;height:810.85pt;z-index:-251655168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">
              <v:shape id="Kombinationstegning: Figur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Kombinationstegning: Figur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Kombinationstegning: Figur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Lige forbindelse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3345CA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A211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B0BF3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4AFC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A009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4207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C6C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9CC7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93859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696562"/>
    <w:multiLevelType w:val="hybridMultilevel"/>
    <w:tmpl w:val="38F690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F2055"/>
    <w:multiLevelType w:val="hybridMultilevel"/>
    <w:tmpl w:val="17DEF0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56D7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A84E70"/>
    <w:multiLevelType w:val="hybridMultilevel"/>
    <w:tmpl w:val="B8CC07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C0141"/>
    <w:multiLevelType w:val="hybridMultilevel"/>
    <w:tmpl w:val="7318C7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1272F"/>
    <w:multiLevelType w:val="hybridMultilevel"/>
    <w:tmpl w:val="C09E28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C76F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C0C1F6A"/>
    <w:multiLevelType w:val="hybridMultilevel"/>
    <w:tmpl w:val="C2968E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195070">
    <w:abstractNumId w:val="8"/>
  </w:num>
  <w:num w:numId="2" w16cid:durableId="1737388862">
    <w:abstractNumId w:val="11"/>
  </w:num>
  <w:num w:numId="3" w16cid:durableId="733357231">
    <w:abstractNumId w:val="16"/>
  </w:num>
  <w:num w:numId="4" w16cid:durableId="1673533758">
    <w:abstractNumId w:val="9"/>
  </w:num>
  <w:num w:numId="5" w16cid:durableId="1448961742">
    <w:abstractNumId w:val="13"/>
  </w:num>
  <w:num w:numId="6" w16cid:durableId="2073697431">
    <w:abstractNumId w:val="3"/>
  </w:num>
  <w:num w:numId="7" w16cid:durableId="724110212">
    <w:abstractNumId w:val="2"/>
  </w:num>
  <w:num w:numId="8" w16cid:durableId="2059209045">
    <w:abstractNumId w:val="1"/>
  </w:num>
  <w:num w:numId="9" w16cid:durableId="681707289">
    <w:abstractNumId w:val="0"/>
  </w:num>
  <w:num w:numId="10" w16cid:durableId="129254372">
    <w:abstractNumId w:val="7"/>
  </w:num>
  <w:num w:numId="11" w16cid:durableId="2060585538">
    <w:abstractNumId w:val="6"/>
  </w:num>
  <w:num w:numId="12" w16cid:durableId="1958173010">
    <w:abstractNumId w:val="5"/>
  </w:num>
  <w:num w:numId="13" w16cid:durableId="1264264073">
    <w:abstractNumId w:val="4"/>
  </w:num>
  <w:num w:numId="14" w16cid:durableId="710032853">
    <w:abstractNumId w:val="18"/>
  </w:num>
  <w:num w:numId="15" w16cid:durableId="1728796282">
    <w:abstractNumId w:val="15"/>
  </w:num>
  <w:num w:numId="16" w16cid:durableId="417213575">
    <w:abstractNumId w:val="17"/>
  </w:num>
  <w:num w:numId="17" w16cid:durableId="729155261">
    <w:abstractNumId w:val="12"/>
  </w:num>
  <w:num w:numId="18" w16cid:durableId="701519746">
    <w:abstractNumId w:val="14"/>
  </w:num>
  <w:num w:numId="19" w16cid:durableId="1508251055">
    <w:abstractNumId w:val="10"/>
  </w:num>
  <w:num w:numId="20" w16cid:durableId="7577565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11"/>
    <w:rsid w:val="000052CA"/>
    <w:rsid w:val="0001495E"/>
    <w:rsid w:val="0001626D"/>
    <w:rsid w:val="00035454"/>
    <w:rsid w:val="00086A82"/>
    <w:rsid w:val="000921F6"/>
    <w:rsid w:val="00114F18"/>
    <w:rsid w:val="00187EFF"/>
    <w:rsid w:val="001E378F"/>
    <w:rsid w:val="0028167C"/>
    <w:rsid w:val="002D05C7"/>
    <w:rsid w:val="002E0B9C"/>
    <w:rsid w:val="002E6287"/>
    <w:rsid w:val="00303AE1"/>
    <w:rsid w:val="00383D11"/>
    <w:rsid w:val="00385963"/>
    <w:rsid w:val="003949BD"/>
    <w:rsid w:val="004129B7"/>
    <w:rsid w:val="0042023A"/>
    <w:rsid w:val="00420E5B"/>
    <w:rsid w:val="00461A56"/>
    <w:rsid w:val="00481E10"/>
    <w:rsid w:val="004D61A7"/>
    <w:rsid w:val="004E0C35"/>
    <w:rsid w:val="00524B92"/>
    <w:rsid w:val="0053630E"/>
    <w:rsid w:val="00560F76"/>
    <w:rsid w:val="00566DF5"/>
    <w:rsid w:val="0057184E"/>
    <w:rsid w:val="00576154"/>
    <w:rsid w:val="005866F3"/>
    <w:rsid w:val="00591FFE"/>
    <w:rsid w:val="00592483"/>
    <w:rsid w:val="005D6787"/>
    <w:rsid w:val="006B7784"/>
    <w:rsid w:val="006F16F0"/>
    <w:rsid w:val="00731CE6"/>
    <w:rsid w:val="00733996"/>
    <w:rsid w:val="007520BE"/>
    <w:rsid w:val="007D4880"/>
    <w:rsid w:val="00827425"/>
    <w:rsid w:val="00832B3C"/>
    <w:rsid w:val="00887EC8"/>
    <w:rsid w:val="008F0954"/>
    <w:rsid w:val="009024A5"/>
    <w:rsid w:val="00A448C1"/>
    <w:rsid w:val="00A505FB"/>
    <w:rsid w:val="00A743FB"/>
    <w:rsid w:val="00AA7AA0"/>
    <w:rsid w:val="00AB4981"/>
    <w:rsid w:val="00AC6F2A"/>
    <w:rsid w:val="00AD17E9"/>
    <w:rsid w:val="00B43495"/>
    <w:rsid w:val="00B70211"/>
    <w:rsid w:val="00BF444E"/>
    <w:rsid w:val="00C520A7"/>
    <w:rsid w:val="00C84D21"/>
    <w:rsid w:val="00CA6B4F"/>
    <w:rsid w:val="00D0550B"/>
    <w:rsid w:val="00D11F6F"/>
    <w:rsid w:val="00D6038B"/>
    <w:rsid w:val="00DA4A43"/>
    <w:rsid w:val="00DA5BEB"/>
    <w:rsid w:val="00DE395C"/>
    <w:rsid w:val="00DF1440"/>
    <w:rsid w:val="00E2411A"/>
    <w:rsid w:val="00E37225"/>
    <w:rsid w:val="00E4032A"/>
    <w:rsid w:val="00E50EDE"/>
    <w:rsid w:val="00E51439"/>
    <w:rsid w:val="00EF189C"/>
    <w:rsid w:val="00EF36A5"/>
    <w:rsid w:val="00F9251A"/>
    <w:rsid w:val="00FA550B"/>
    <w:rsid w:val="00FB42EA"/>
    <w:rsid w:val="00FC1DB2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09AD1"/>
  <w15:chartTrackingRefBased/>
  <w15:docId w15:val="{A3AAB543-D11A-42AB-8F7C-F1E4F1C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da-DK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7"/>
    <w:rPr>
      <w:rFonts w:ascii="Franklin Gothic Book" w:hAnsi="Franklin Gothic Book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C520A7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rsid w:val="00C520A7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20A7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520A7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520A7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520A7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520A7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520A7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520A7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C520A7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C520A7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kkeoverskrift">
    <w:name w:val="Rækkeoverskrift"/>
    <w:basedOn w:val="Normal"/>
    <w:uiPriority w:val="5"/>
    <w:semiHidden/>
    <w:qFormat/>
    <w:rsid w:val="00C520A7"/>
    <w:rPr>
      <w:b/>
      <w:bCs/>
    </w:rPr>
  </w:style>
  <w:style w:type="table" w:styleId="TableGrid">
    <w:name w:val="Table Grid"/>
    <w:basedOn w:val="TableNormal"/>
    <w:uiPriority w:val="39"/>
    <w:rsid w:val="00C520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overskrift">
    <w:name w:val="Formularoverskrift"/>
    <w:basedOn w:val="Normal"/>
    <w:uiPriority w:val="3"/>
    <w:semiHidden/>
    <w:qFormat/>
    <w:rsid w:val="00C520A7"/>
    <w:pPr>
      <w:spacing w:after="320"/>
      <w:ind w:right="288"/>
    </w:pPr>
    <w:rPr>
      <w:color w:val="595959" w:themeColor="text1" w:themeTint="A6"/>
    </w:rPr>
  </w:style>
  <w:style w:type="paragraph" w:customStyle="1" w:styleId="Tabeltekst">
    <w:name w:val="Tabeltekst"/>
    <w:basedOn w:val="Normal"/>
    <w:uiPriority w:val="3"/>
    <w:semiHidden/>
    <w:qFormat/>
    <w:rsid w:val="00C520A7"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C520A7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rsid w:val="00C520A7"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C520A7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rsid w:val="00C520A7"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20A7"/>
    <w:rPr>
      <w:rFonts w:ascii="Franklin Gothic Book" w:hAnsi="Franklin Gothic Book"/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520A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A7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520A7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C5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customStyle="1" w:styleId="Oplysninger">
    <w:name w:val="Oplysninger"/>
    <w:basedOn w:val="Normal"/>
    <w:qFormat/>
    <w:rsid w:val="00C520A7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C520A7"/>
    <w:rPr>
      <w:rFonts w:ascii="Franklin Gothic Book" w:hAnsi="Franklin Gothic Book"/>
      <w:color w:val="808080"/>
    </w:rPr>
  </w:style>
  <w:style w:type="table" w:styleId="ListTable6Colorful">
    <w:name w:val="List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edskrift">
    <w:name w:val="Fed skrift"/>
    <w:uiPriority w:val="1"/>
    <w:qFormat/>
    <w:rsid w:val="00C520A7"/>
    <w:rPr>
      <w:rFonts w:ascii="Franklin Gothic Book" w:hAnsi="Franklin Gothic Book"/>
      <w:b/>
      <w:color w:val="auto"/>
    </w:rPr>
  </w:style>
  <w:style w:type="character" w:styleId="Mention">
    <w:name w:val="Mention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C520A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520A7"/>
    <w:pPr>
      <w:numPr>
        <w:numId w:val="5"/>
      </w:numPr>
    </w:pPr>
  </w:style>
  <w:style w:type="character" w:styleId="HTMLCode">
    <w:name w:val="HTML Code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20A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20A7"/>
    <w:rPr>
      <w:rFonts w:ascii="Franklin Gothic Book" w:hAnsi="Franklin Gothic Book"/>
      <w:i/>
      <w:iCs/>
      <w:sz w:val="24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520A7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character" w:styleId="HTMLKeyboard">
    <w:name w:val="HTML Keyboard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0A7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C520A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520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C520A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C520A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C520A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C520A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C520A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C520A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C520A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0A7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520A7"/>
    <w:rPr>
      <w:rFonts w:ascii="Franklin Gothic Book" w:hAnsi="Franklin Gothic Book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520A7"/>
    <w:rPr>
      <w:rFonts w:ascii="Franklin Gothic Book" w:hAnsi="Franklin Gothic Book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520A7"/>
  </w:style>
  <w:style w:type="character" w:styleId="BookTitle">
    <w:name w:val="Book Title"/>
    <w:basedOn w:val="DefaultParagraphFont"/>
    <w:uiPriority w:val="33"/>
    <w:semiHidden/>
    <w:unhideWhenUsed/>
    <w:qFormat/>
    <w:rsid w:val="00C520A7"/>
    <w:rPr>
      <w:rFonts w:ascii="Franklin Gothic Book" w:hAnsi="Franklin Gothic Book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2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20A7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C520A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C520A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520A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520A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520A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520A7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52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520A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52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C520A7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20A7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20A7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20A7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20A7"/>
    <w:pPr>
      <w:ind w:left="180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520A7"/>
    <w:pPr>
      <w:ind w:left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520A7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20A7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20A7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20A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20A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20A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20A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20A7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20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20A7"/>
    <w:rPr>
      <w:rFonts w:ascii="Franklin Gothic Book" w:hAnsi="Franklin Gothic Book"/>
      <w:color w:val="5A5A5A" w:themeColor="text1" w:themeTint="A5"/>
      <w:spacing w:val="15"/>
    </w:rPr>
  </w:style>
  <w:style w:type="table" w:styleId="TableClassic1">
    <w:name w:val="Table Classic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52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C520A7"/>
    <w:pPr>
      <w:spacing w:after="0"/>
    </w:pPr>
  </w:style>
  <w:style w:type="paragraph" w:styleId="MacroText">
    <w:name w:val="macro"/>
    <w:link w:val="MacroTextChar"/>
    <w:uiPriority w:val="99"/>
    <w:semiHidden/>
    <w:unhideWhenUsed/>
    <w:rsid w:val="00C520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20A7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520A7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C520A7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520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520A7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C520A7"/>
    <w:rPr>
      <w:rFonts w:ascii="Franklin Gothic Book" w:hAnsi="Franklin Gothic Book"/>
      <w:i/>
      <w:iCs/>
    </w:rPr>
  </w:style>
  <w:style w:type="table" w:styleId="ColorfulList">
    <w:name w:val="Colorful List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C52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520A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520A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A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0A7"/>
    <w:rPr>
      <w:rFonts w:ascii="Franklin Gothic Book" w:hAnsi="Franklin Gothic Book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20A7"/>
    <w:rPr>
      <w:rFonts w:ascii="Franklin Gothic Book" w:hAnsi="Franklin Gothic Book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C520A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BlockText">
    <w:name w:val="Block Text"/>
    <w:basedOn w:val="Normal"/>
    <w:uiPriority w:val="99"/>
    <w:semiHidden/>
    <w:unhideWhenUsed/>
    <w:rsid w:val="00C520A7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20A7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20A7"/>
    <w:rPr>
      <w:rFonts w:ascii="Microsoft YaHei UI" w:eastAsia="Microsoft YaHei UI" w:hAnsi="Microsoft YaHei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0A7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0A7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C520A7"/>
    <w:pPr>
      <w:numPr>
        <w:numId w:val="14"/>
      </w:numPr>
    </w:pPr>
  </w:style>
  <w:style w:type="table" w:styleId="PlainTable1">
    <w:name w:val="Plain Table 1"/>
    <w:basedOn w:val="TableNormal"/>
    <w:uiPriority w:val="41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99"/>
    <w:semiHidden/>
    <w:qFormat/>
    <w:rsid w:val="00C520A7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20A7"/>
  </w:style>
  <w:style w:type="character" w:customStyle="1" w:styleId="DateChar">
    <w:name w:val="Date Char"/>
    <w:basedOn w:val="DefaultParagraphFont"/>
    <w:link w:val="Date"/>
    <w:uiPriority w:val="99"/>
    <w:semiHidden/>
    <w:rsid w:val="00C520A7"/>
    <w:rPr>
      <w:rFonts w:ascii="Franklin Gothic Book" w:hAnsi="Franklin Gothic Book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20A7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0A7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0A7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0A7"/>
    <w:rPr>
      <w:rFonts w:ascii="Franklin Gothic Book" w:hAnsi="Franklin Gothic Book"/>
      <w:i/>
      <w:iCs/>
      <w:color w:val="C0F400" w:themeColor="accent1"/>
    </w:rPr>
  </w:style>
  <w:style w:type="character" w:styleId="SmartHyperlink">
    <w:name w:val="Smart Hyperlink"/>
    <w:basedOn w:val="DefaultParagraphFont"/>
    <w:uiPriority w:val="99"/>
    <w:semiHidden/>
    <w:unhideWhenUsed/>
    <w:rsid w:val="00C520A7"/>
    <w:rPr>
      <w:rFonts w:ascii="Franklin Gothic Book" w:hAnsi="Franklin Gothic Book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C520A7"/>
    <w:rPr>
      <w:rFonts w:ascii="Franklin Gothic Book" w:hAnsi="Franklin Gothic Book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C520A7"/>
  </w:style>
  <w:style w:type="character" w:customStyle="1" w:styleId="BodyTextChar">
    <w:name w:val="Body Text Char"/>
    <w:basedOn w:val="DefaultParagraphFont"/>
    <w:link w:val="BodyTex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520A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520A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20A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20A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20A7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20A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20A7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C520A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20A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ntemporary">
    <w:name w:val="Table Contemporary"/>
    <w:basedOn w:val="TableNormal"/>
    <w:uiPriority w:val="99"/>
    <w:semiHidden/>
    <w:unhideWhenUsed/>
    <w:rsid w:val="00C52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520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20A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20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lumns1">
    <w:name w:val="Table Columns 1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520A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520A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Simple1">
    <w:name w:val="Table Simple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52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52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52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20A7"/>
    <w:rPr>
      <w:rFonts w:ascii="Franklin Gothic Medium" w:eastAsiaTheme="majorEastAsia" w:hAnsi="Franklin Gothic Medium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20A7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520A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520A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520A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52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table" w:styleId="Table3Deffects1">
    <w:name w:val="Table 3D effects 1"/>
    <w:basedOn w:val="TableNormal"/>
    <w:uiPriority w:val="99"/>
    <w:semiHidden/>
    <w:unhideWhenUsed/>
    <w:rsid w:val="00C520A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520A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520A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5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unhideWhenUsed/>
    <w:qFormat/>
    <w:rsid w:val="00C520A7"/>
    <w:rPr>
      <w:rFonts w:ascii="Franklin Gothic Book" w:hAnsi="Franklin Gothic Book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20A7"/>
    <w:rPr>
      <w:rFonts w:ascii="Franklin Gothic Book" w:hAnsi="Franklin Gothic Book"/>
      <w:color w:val="C0F400" w:themeColor="followed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520A7"/>
    <w:rPr>
      <w:rFonts w:ascii="Franklin Gothic Book" w:hAnsi="Franklin Gothic Book"/>
      <w:color w:val="05D74D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st\source\repos\DMOoF25-T11-2\GettingReal\documentation\metting\Dagsor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93F245048BF44D7AEEA20377B5A5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E3F45-3C82-4BB7-A495-05C0A7575824}"/>
      </w:docPartPr>
      <w:docPartBody>
        <w:p w:rsidR="00000000" w:rsidRDefault="00000000">
          <w:pPr>
            <w:pStyle w:val="C93F245048BF44D7AEEA20377B5A5A4C"/>
          </w:pPr>
          <w:r w:rsidRPr="00FA550B">
            <w:rPr>
              <w:lang w:bidi="da-DK"/>
            </w:rPr>
            <w:t>Dagsorden</w:t>
          </w:r>
        </w:p>
      </w:docPartBody>
    </w:docPart>
    <w:docPart>
      <w:docPartPr>
        <w:name w:val="52D76093B73D4C1782D15016F73E6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2F470-61BC-4117-890F-9E5B4CBE4D5F}"/>
      </w:docPartPr>
      <w:docPartBody>
        <w:p w:rsidR="00000000" w:rsidRDefault="00000000">
          <w:pPr>
            <w:pStyle w:val="52D76093B73D4C1782D15016F73E6814"/>
          </w:pPr>
          <w:r w:rsidRPr="00FA550B">
            <w:rPr>
              <w:rStyle w:val="Fedskrift"/>
              <w:lang w:bidi="da-DK"/>
            </w:rPr>
            <w:t>Dato:</w:t>
          </w:r>
        </w:p>
      </w:docPartBody>
    </w:docPart>
    <w:docPart>
      <w:docPartPr>
        <w:name w:val="B0ADF7E0CE82481891915AF93DE06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7CAF5-2EC5-4F39-8DBC-54A84F5C50C0}"/>
      </w:docPartPr>
      <w:docPartBody>
        <w:p w:rsidR="00000000" w:rsidRDefault="00000000">
          <w:pPr>
            <w:pStyle w:val="B0ADF7E0CE82481891915AF93DE066F2"/>
          </w:pPr>
          <w:r w:rsidRPr="00FA550B">
            <w:rPr>
              <w:rStyle w:val="Fedskrift"/>
              <w:lang w:bidi="da-DK"/>
            </w:rPr>
            <w:t>Tid:</w:t>
          </w:r>
        </w:p>
      </w:docPartBody>
    </w:docPart>
    <w:docPart>
      <w:docPartPr>
        <w:name w:val="03C6856DC9C74DD1ABD638E23C57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1C5F5-E348-49D1-8431-0A32E539411E}"/>
      </w:docPartPr>
      <w:docPartBody>
        <w:p w:rsidR="00000000" w:rsidRDefault="00000000">
          <w:pPr>
            <w:pStyle w:val="03C6856DC9C74DD1ABD638E23C57009D"/>
          </w:pPr>
          <w:r w:rsidRPr="00FA550B">
            <w:rPr>
              <w:rStyle w:val="Fedskrift"/>
              <w:lang w:bidi="da-DK"/>
            </w:rPr>
            <w:t>Mødeleder:</w:t>
          </w:r>
        </w:p>
      </w:docPartBody>
    </w:docPart>
    <w:docPart>
      <w:docPartPr>
        <w:name w:val="C69882C51BA5403181DB2A15BF3A8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F3647-8E70-4237-9D07-C98AB0406AE5}"/>
      </w:docPartPr>
      <w:docPartBody>
        <w:p w:rsidR="00000000" w:rsidRDefault="00000000">
          <w:pPr>
            <w:pStyle w:val="C69882C51BA5403181DB2A15BF3A88CE"/>
          </w:pPr>
          <w:r w:rsidRPr="00FA550B">
            <w:rPr>
              <w:lang w:bidi="da-DK"/>
            </w:rPr>
            <w:t>Tidspunkt</w:t>
          </w:r>
        </w:p>
      </w:docPartBody>
    </w:docPart>
    <w:docPart>
      <w:docPartPr>
        <w:name w:val="8989DFA0FC9D451BB02513C007CAB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0D01C-8F1B-4D61-B445-D5178AC3FF0F}"/>
      </w:docPartPr>
      <w:docPartBody>
        <w:p w:rsidR="00000000" w:rsidRDefault="00000000">
          <w:pPr>
            <w:pStyle w:val="8989DFA0FC9D451BB02513C007CAB5E2"/>
          </w:pPr>
          <w:r w:rsidRPr="00FA550B">
            <w:rPr>
              <w:lang w:bidi="da-DK"/>
            </w:rPr>
            <w:t>Punkt</w:t>
          </w:r>
        </w:p>
      </w:docPartBody>
    </w:docPart>
    <w:docPart>
      <w:docPartPr>
        <w:name w:val="78E2FBF90A1F434580523FDF8B538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3851F-5D0D-4A58-9FD2-21CC71C99A24}"/>
      </w:docPartPr>
      <w:docPartBody>
        <w:p w:rsidR="00000000" w:rsidRDefault="00000000">
          <w:pPr>
            <w:pStyle w:val="78E2FBF90A1F434580523FDF8B538AC1"/>
          </w:pPr>
          <w:r w:rsidRPr="00FA550B">
            <w:rPr>
              <w:lang w:bidi="da-DK"/>
            </w:rPr>
            <w:t>Ejer</w:t>
          </w:r>
        </w:p>
      </w:docPartBody>
    </w:docPart>
    <w:docPart>
      <w:docPartPr>
        <w:name w:val="BD0701456EC84444904F8FFAB40B9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79BD8-9CD3-4326-98DF-A498F89FE599}"/>
      </w:docPartPr>
      <w:docPartBody>
        <w:p w:rsidR="00000000" w:rsidRDefault="00000000">
          <w:pPr>
            <w:pStyle w:val="BD0701456EC84444904F8FFAB40B951B"/>
          </w:pPr>
          <w:r w:rsidRPr="00FA550B">
            <w:rPr>
              <w:lang w:bidi="da-DK"/>
            </w:rPr>
            <w:t>Velkomst</w:t>
          </w:r>
        </w:p>
      </w:docPartBody>
    </w:docPart>
    <w:docPart>
      <w:docPartPr>
        <w:name w:val="828EB15C84C546BDA5BE9EDED23DB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CECE-A87C-4E15-84EB-6BC31364BC70}"/>
      </w:docPartPr>
      <w:docPartBody>
        <w:p w:rsidR="00000000" w:rsidRDefault="00000000">
          <w:pPr>
            <w:pStyle w:val="828EB15C84C546BDA5BE9EDED23DBC42"/>
          </w:pPr>
          <w:r w:rsidRPr="00FA550B">
            <w:rPr>
              <w:lang w:bidi="da-DK"/>
            </w:rPr>
            <w:t>Mødet hæves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5C"/>
    <w:rsid w:val="007F275C"/>
    <w:rsid w:val="0083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3F245048BF44D7AEEA20377B5A5A4C">
    <w:name w:val="C93F245048BF44D7AEEA20377B5A5A4C"/>
  </w:style>
  <w:style w:type="character" w:customStyle="1" w:styleId="Fedskrift">
    <w:name w:val="Fed skrift"/>
    <w:uiPriority w:val="1"/>
    <w:qFormat/>
    <w:rPr>
      <w:rFonts w:ascii="Franklin Gothic Book" w:hAnsi="Franklin Gothic Book"/>
      <w:b/>
      <w:color w:val="auto"/>
    </w:rPr>
  </w:style>
  <w:style w:type="paragraph" w:customStyle="1" w:styleId="52D76093B73D4C1782D15016F73E6814">
    <w:name w:val="52D76093B73D4C1782D15016F73E6814"/>
  </w:style>
  <w:style w:type="paragraph" w:customStyle="1" w:styleId="B0ADF7E0CE82481891915AF93DE066F2">
    <w:name w:val="B0ADF7E0CE82481891915AF93DE066F2"/>
  </w:style>
  <w:style w:type="paragraph" w:customStyle="1" w:styleId="03C6856DC9C74DD1ABD638E23C57009D">
    <w:name w:val="03C6856DC9C74DD1ABD638E23C57009D"/>
  </w:style>
  <w:style w:type="paragraph" w:customStyle="1" w:styleId="C69882C51BA5403181DB2A15BF3A88CE">
    <w:name w:val="C69882C51BA5403181DB2A15BF3A88CE"/>
  </w:style>
  <w:style w:type="paragraph" w:customStyle="1" w:styleId="8989DFA0FC9D451BB02513C007CAB5E2">
    <w:name w:val="8989DFA0FC9D451BB02513C007CAB5E2"/>
  </w:style>
  <w:style w:type="paragraph" w:customStyle="1" w:styleId="78E2FBF90A1F434580523FDF8B538AC1">
    <w:name w:val="78E2FBF90A1F434580523FDF8B538AC1"/>
  </w:style>
  <w:style w:type="paragraph" w:customStyle="1" w:styleId="BD0701456EC84444904F8FFAB40B951B">
    <w:name w:val="BD0701456EC84444904F8FFAB40B951B"/>
  </w:style>
  <w:style w:type="paragraph" w:customStyle="1" w:styleId="828EB15C84C546BDA5BE9EDED23DBC42">
    <w:name w:val="828EB15C84C546BDA5BE9EDED23DBC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3" ma:contentTypeDescription="Opret et nyt dokument." ma:contentTypeScope="" ma:versionID="4a6f8ec419d434d7a765407639f85cd1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dd425fae9812c7f3a27f079ab892d01e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a3d54aec-8aea-4cb7-9992-1f0d5b33adb3"/>
    <ds:schemaRef ds:uri="f36856f0-f6d0-4b85-be23-105ff06c4fc3"/>
  </ds:schemaRefs>
</ds:datastoreItem>
</file>

<file path=customXml/itemProps2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B1BA8-AE93-4794-8B8D-CFA53E359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856f0-f6d0-4b85-be23-105ff06c4fc3"/>
    <ds:schemaRef ds:uri="a3d54aec-8aea-4cb7-9992-1f0d5b33a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Dagsorden.dotx</Template>
  <TotalTime>25</TotalTime>
  <Pages>1</Pages>
  <Words>136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Tirsvad Nielsen</dc:creator>
  <cp:keywords/>
  <dc:description/>
  <cp:lastModifiedBy>Jens Tirsvad Nielsen</cp:lastModifiedBy>
  <cp:revision>2</cp:revision>
  <dcterms:created xsi:type="dcterms:W3CDTF">2025-04-19T03:20:00Z</dcterms:created>
  <dcterms:modified xsi:type="dcterms:W3CDTF">2025-04-19T03:49:00Z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0x0101007186836D7A5E1C46B9B3D8F1402806A8</vt:lpwstr>
  </property>
  <property fmtid="{D5CDD505-2E9C-101B-9397-08002B2CF9AE}" pid="3" name="MediaServiceImageTags">
    <vt:lpwstr/>
  </property>
</Properties>
</file>